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5110480</wp:posOffset>
                </wp:positionH>
                <wp:positionV relativeFrom="paragraph">
                  <wp:posOffset>-351155</wp:posOffset>
                </wp:positionV>
                <wp:extent cx="1835785" cy="1552575"/>
                <wp:effectExtent l="0" t="0" r="0" b="381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 南充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18080312655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TYT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123456abc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tangytin@163.com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02.4pt;margin-top:-27.65pt;height:122.25pt;width:144.55pt;mso-position-horizontal-relative:margin;z-index:251661312;mso-width-relative:page;mso-height-relative:page;" filled="f" stroked="f" coordsize="21600,21600" o:gfxdata="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Ny4jm&#10;2AAAAAwBAAAPAAAAAAAAAAEAIAAAADgAAABkcnMvZG93bnJldi54bWxQSwECFAAUAAAACACHTuJA&#10;yx1tUEQCAAB1BAAADgAAAAAAAAABACAAAAA9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 南充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18080312655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TYT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123456abc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tangytin@163.com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200025</wp:posOffset>
                </wp:positionV>
                <wp:extent cx="215900" cy="215265"/>
                <wp:effectExtent l="0" t="0" r="12700" b="13335"/>
                <wp:wrapNone/>
                <wp:docPr id="186" name="椭圆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15.75pt;height:16.95pt;width:17pt;z-index:251672576;v-text-anchor:middle;mso-width-relative:page;mso-height-relative:page;" fillcolor="#2E75B6 [2404]" filled="t" stroked="t" coordsize="21600,21600" o:gfxdata="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GvWhg1gAAAAkBAAAPAAAAAAAAAAEAIAAAADgAAABkcnMvZG93bnJldi54bWxQ&#10;SwECFAAUAAAACACHTuJAz2W/HBwCAABzBAAADgAAAAAAAAABACAAAAA7AQAAZHJzL2Uyb0RvYy54&#10;bWxQSwUGAAAAAAYABgBZAQAAyQ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956310</wp:posOffset>
                </wp:positionH>
                <wp:positionV relativeFrom="paragraph">
                  <wp:posOffset>15875</wp:posOffset>
                </wp:positionV>
                <wp:extent cx="2486025" cy="114300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3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34"/>
                                <w:sz w:val="56"/>
                                <w:szCs w:val="56"/>
                                <w:lang w:val="en-US" w:eastAsia="zh-CN"/>
                              </w:rPr>
                              <w:t>唐亚婷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1.25pt;height:90pt;width:195.75pt;mso-position-horizontal-relative:margin;z-index:251660288;mso-width-relative:page;mso-height-relative:page;" filled="f" stroked="f" coordsize="21600,21600" o:gfxdata="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j+eeF9MA&#10;AAAJAQAADwAAAAAAAAABACAAAAA4AAAAZHJzL2Rvd25yZXYueG1sUEsBAhQAFAAAAAgAh07iQJmC&#10;UjZHAgAAeQQAAA4AAAAAAAAAAQAgAAAAO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3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34"/>
                          <w:sz w:val="56"/>
                          <w:szCs w:val="56"/>
                          <w:lang w:val="en-US" w:eastAsia="zh-CN"/>
                        </w:rPr>
                        <w:t>唐亚婷</w:t>
                      </w:r>
                    </w:p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/>
          <w:lang w:val="en-US"/>
        </w:rPr>
        <w:t xml:space="preserve">    </w: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-180975</wp:posOffset>
                </wp:positionV>
                <wp:extent cx="215900" cy="215265"/>
                <wp:effectExtent l="0" t="0" r="12700" b="13335"/>
                <wp:wrapNone/>
                <wp:docPr id="499" name="椭圆 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-14.25pt;height:16.95pt;width:17pt;z-index:251670528;v-text-anchor:middle;mso-width-relative:page;mso-height-relative:page;" fillcolor="#2E75B6 [2404]" filled="t" stroked="t" coordsize="21600,21600" o:gfxdata="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mJ9vKdcAAAAJAQAADwAAAAAAAAABACAAAAA4AAAAZHJzL2Rvd25yZXYu&#10;eG1sUEsBAhQAFAAAAAgAh07iQDvrEYAfAgAAcwQAAA4AAAAAAAAAAQAgAAAAPAEAAGRycy9lMm9E&#10;b2MueG1sUEsFBgAAAAAGAAYAWQEAAM0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-147320</wp:posOffset>
                </wp:positionV>
                <wp:extent cx="119380" cy="119380"/>
                <wp:effectExtent l="0" t="0" r="0" b="0"/>
                <wp:wrapNone/>
                <wp:docPr id="500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380.4pt;margin-top:-11.6pt;height:9.4pt;width:9.4pt;z-index:251671552;mso-width-relative:page;mso-height-relative:page;" fillcolor="#FFFFFF" filled="t" stroked="f" coordsize="4097,4096" o:gfxdata="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WAAAAZHJzL1BLAQIUABQAAAAIAIdO4kBM&#10;qca13AAAAAoBAAAPAAAAAAAAAAEAIAAAADgAAABkcnMvZG93bnJldi54bWxQSwECFAAUAAAACACH&#10;TuJAnrxCzygFAAB4FAAADgAAAAAAAAABACAAAABBAQAAZHJzL2Uyb0RvYy54bWxQSwUGAAAAAAYA&#10;BgBZAQAA2w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19350,108188;111891,118680;111891,119380;7459,119380;7459,118680;0,108188;11189,93265;44756,74612;44756,66859;29837,41036;29837,29845;59675,0;89513,29845;89513,41036;74594,66859;74594,74612;108161,93265;119350,108188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-495300</wp:posOffset>
                </wp:positionV>
                <wp:extent cx="0" cy="107537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39pt;height:846.75pt;width:0pt;z-index:251659264;mso-width-relative:page;mso-height-relative:page;" filled="f" stroked="t" coordsize="21600,21600" o:gfxdata="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221C9cAAAAGAQAADwAAAAAAAAABACAA&#10;AAA4AAAAZHJzL2Rvd25yZXYueG1sUEsBAhQAFAAAAAgAh07iQOoZq//4AQAA1QMAAA4AAAAAAAAA&#10;AQAgAAAAPAEAAGRycy9lMm9Eb2MueG1sUEsFBgAAAAAGAAYAWQEAAKYFAAAA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bookmarkStart w:id="0" w:name="_GoBack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5532120</wp:posOffset>
                </wp:positionV>
                <wp:extent cx="1151890" cy="419100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435.6pt;height:33pt;width:90.7pt;z-index:251667456;mso-width-relative:page;mso-height-relative:page;" filled="f" stroked="f" coordsize="21600,21600" o:gfxdata="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edkve1gAAAAoB&#10;AAAPAAAAAAAAAAEAIAAAADgAAABkcnMvZG93bnJldi54bWxQSwECFAAUAAAACACHTuJAUgY3kUAC&#10;AAB0BAAADgAAAAAAAAABACAAAAA7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2785110</wp:posOffset>
                </wp:positionV>
                <wp:extent cx="107950" cy="107950"/>
                <wp:effectExtent l="19050" t="19050" r="2540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5pt;margin-top:219.3pt;height:8.5pt;width:8.5pt;z-index:251694080;v-text-anchor:middle;mso-width-relative:page;mso-height-relative:page;" fillcolor="#2E75B6 [2404]" filled="t" stroked="t" coordsize="21600,21600" o:gfxdata="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CWDYnfXAAAACAEAAA8AAAAAAAAAAQAgAAAAOAAAAGRycy9kb3ducmV2LnhtbFBLAQIUABQA&#10;AAAIAIdO4kC1eM3ShgIAABoFAAAOAAAAAAAAAAEAIAAAADwBAABkcnMvZTJvRG9jLnhtbFBLBQYA&#10;AAAABgAGAFkBAAA0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2484755</wp:posOffset>
                </wp:positionV>
                <wp:extent cx="107950" cy="107950"/>
                <wp:effectExtent l="19050" t="19050" r="25400" b="254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pt;margin-top:195.65pt;height:8.5pt;width:8.5pt;z-index:251686912;v-text-anchor:middle;mso-width-relative:page;mso-height-relative:page;" fillcolor="#2E75B6 [2404]" filled="t" stroked="t" coordsize="21600,21600" o:gfxdata="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JDCWy7XAAAACAEAAA8AAAAAAAAAAQAgAAAAOAAAAGRycy9kb3ducmV2LnhtbFBLAQIUABQA&#10;AAAIAIdO4kAaXNwZhgIAABoFAAAOAAAAAAAAAAEAIAAAADwBAABkcnMvZTJvRG9jLnhtbFBLBQYA&#10;AAAABgAGAFkBAAA0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3227705</wp:posOffset>
                </wp:positionV>
                <wp:extent cx="215900" cy="173990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3790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-10.25pt;margin-top:254.15pt;height:13.7pt;width:17pt;z-index:251683840;mso-width-relative:page;mso-height-relative:page;" fillcolor="#2E75B6 [2404]" filled="t" stroked="f" coordsize="478,384" o:gfxdata="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FgAAAGRycy9Q&#10;SwECFAAUAAAACACHTuJAYhf/ItkAAAAKAQAADwAAAAAAAAABACAAAAA4AAAAZHJzL2Rvd25yZXYu&#10;eG1sUEsBAhQAFAAAAAgAh07iQD4gz951BwAACSYAAA4AAAAAAAAAAQAgAAAAPgEAAGRycy9lMm9E&#10;b2MueG1sUEsFBgAAAAAGAAYAWQEAACULAAAAAA==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3162300</wp:posOffset>
                </wp:positionV>
                <wp:extent cx="323850" cy="323850"/>
                <wp:effectExtent l="0" t="0" r="19050" b="19050"/>
                <wp:wrapNone/>
                <wp:docPr id="114" name="椭圆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82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75pt;margin-top:249pt;height:25.5pt;width:25.5pt;z-index:251666432;v-text-anchor:middle;mso-width-relative:page;mso-height-relative:page;" fillcolor="#FFFFFF [3212]" filled="t" stroked="t" coordsize="21600,21600" o:gfxdata="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BRpUtYAAAAKAQAADwAAAAAAAAABACAAAAA4AAAAZHJzL2Rvd25y&#10;ZXYueG1sUEsBAhQAFAAAAAgAh07iQMgOo6IjAgAAUQQAAA4AAAAAAAAAAQAgAAAAOwEAAGRycy9l&#10;Mm9Eb2MueG1sUEsFBgAAAAAGAAYAWQEAANA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3105150</wp:posOffset>
                </wp:positionV>
                <wp:extent cx="1151890" cy="4191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个人亮点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5pt;margin-top:244.5pt;height:33pt;width:90.7pt;z-index:251691008;mso-width-relative:page;mso-height-relative:page;" filled="f" stroked="f" coordsize="21600,21600" o:gfxdata="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C7Rgk1gAA&#10;AAoBAAAPAAAAAAAAAAEAIAAAADgAAABkcnMvZG93bnJldi54bWxQSwECFAAUAAAACACHTuJAzZ3W&#10;+0MCAAB0BAAADgAAAAAAAAABACAAAAA7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个人亮点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2168525</wp:posOffset>
                </wp:positionV>
                <wp:extent cx="5471795" cy="0"/>
                <wp:effectExtent l="0" t="9525" r="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65pt;margin-top:170.75pt;height:0pt;width:430.85pt;z-index:251693056;mso-width-relative:page;mso-height-relative:page;" filled="f" stroked="t" coordsize="21600,21600" o:gfxdata="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V7ab/XAAAA&#10;DAEAAA8AAAAAAAAAAQAgAAAAOAAAAGRycy9kb3ducmV2LnhtbFBLAQIUABQAAAAIAIdO4kC92b71&#10;CAIAAPMDAAAOAAAAAAAAAAEAIAAAADwBAABkcnMvZTJvRG9jLnhtbFBLBQYAAAAABgAGAFkBAAC2&#10;BQAAAAA=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2068830</wp:posOffset>
                </wp:positionV>
                <wp:extent cx="198120" cy="196850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000" cy="196618"/>
                        </a:xfrm>
                        <a:custGeom>
                          <a:avLst/>
                          <a:gdLst>
                            <a:gd name="T0" fmla="*/ 374 w 427"/>
                            <a:gd name="T1" fmla="*/ 184 h 424"/>
                            <a:gd name="T2" fmla="*/ 363 w 427"/>
                            <a:gd name="T3" fmla="*/ 196 h 424"/>
                            <a:gd name="T4" fmla="*/ 363 w 427"/>
                            <a:gd name="T5" fmla="*/ 369 h 424"/>
                            <a:gd name="T6" fmla="*/ 331 w 427"/>
                            <a:gd name="T7" fmla="*/ 401 h 424"/>
                            <a:gd name="T8" fmla="*/ 61 w 427"/>
                            <a:gd name="T9" fmla="*/ 401 h 424"/>
                            <a:gd name="T10" fmla="*/ 36 w 427"/>
                            <a:gd name="T11" fmla="*/ 391 h 424"/>
                            <a:gd name="T12" fmla="*/ 23 w 427"/>
                            <a:gd name="T13" fmla="*/ 368 h 424"/>
                            <a:gd name="T14" fmla="*/ 23 w 427"/>
                            <a:gd name="T15" fmla="*/ 97 h 424"/>
                            <a:gd name="T16" fmla="*/ 36 w 427"/>
                            <a:gd name="T17" fmla="*/ 72 h 424"/>
                            <a:gd name="T18" fmla="*/ 62 w 427"/>
                            <a:gd name="T19" fmla="*/ 61 h 424"/>
                            <a:gd name="T20" fmla="*/ 207 w 427"/>
                            <a:gd name="T21" fmla="*/ 61 h 424"/>
                            <a:gd name="T22" fmla="*/ 219 w 427"/>
                            <a:gd name="T23" fmla="*/ 49 h 424"/>
                            <a:gd name="T24" fmla="*/ 207 w 427"/>
                            <a:gd name="T25" fmla="*/ 38 h 424"/>
                            <a:gd name="T26" fmla="*/ 62 w 427"/>
                            <a:gd name="T27" fmla="*/ 38 h 424"/>
                            <a:gd name="T28" fmla="*/ 0 w 427"/>
                            <a:gd name="T29" fmla="*/ 97 h 424"/>
                            <a:gd name="T30" fmla="*/ 0 w 427"/>
                            <a:gd name="T31" fmla="*/ 368 h 424"/>
                            <a:gd name="T32" fmla="*/ 18 w 427"/>
                            <a:gd name="T33" fmla="*/ 409 h 424"/>
                            <a:gd name="T34" fmla="*/ 62 w 427"/>
                            <a:gd name="T35" fmla="*/ 424 h 424"/>
                            <a:gd name="T36" fmla="*/ 332 w 427"/>
                            <a:gd name="T37" fmla="*/ 424 h 424"/>
                            <a:gd name="T38" fmla="*/ 372 w 427"/>
                            <a:gd name="T39" fmla="*/ 409 h 424"/>
                            <a:gd name="T40" fmla="*/ 386 w 427"/>
                            <a:gd name="T41" fmla="*/ 368 h 424"/>
                            <a:gd name="T42" fmla="*/ 386 w 427"/>
                            <a:gd name="T43" fmla="*/ 196 h 424"/>
                            <a:gd name="T44" fmla="*/ 374 w 427"/>
                            <a:gd name="T45" fmla="*/ 184 h 424"/>
                            <a:gd name="T46" fmla="*/ 413 w 427"/>
                            <a:gd name="T47" fmla="*/ 55 h 424"/>
                            <a:gd name="T48" fmla="*/ 369 w 427"/>
                            <a:gd name="T49" fmla="*/ 11 h 424"/>
                            <a:gd name="T50" fmla="*/ 342 w 427"/>
                            <a:gd name="T51" fmla="*/ 0 h 424"/>
                            <a:gd name="T52" fmla="*/ 315 w 427"/>
                            <a:gd name="T53" fmla="*/ 10 h 424"/>
                            <a:gd name="T54" fmla="*/ 279 w 427"/>
                            <a:gd name="T55" fmla="*/ 53 h 424"/>
                            <a:gd name="T56" fmla="*/ 88 w 427"/>
                            <a:gd name="T57" fmla="*/ 236 h 424"/>
                            <a:gd name="T58" fmla="*/ 87 w 427"/>
                            <a:gd name="T59" fmla="*/ 237 h 424"/>
                            <a:gd name="T60" fmla="*/ 75 w 427"/>
                            <a:gd name="T61" fmla="*/ 346 h 424"/>
                            <a:gd name="T62" fmla="*/ 80 w 427"/>
                            <a:gd name="T63" fmla="*/ 351 h 424"/>
                            <a:gd name="T64" fmla="*/ 187 w 427"/>
                            <a:gd name="T65" fmla="*/ 337 h 424"/>
                            <a:gd name="T66" fmla="*/ 370 w 427"/>
                            <a:gd name="T67" fmla="*/ 144 h 424"/>
                            <a:gd name="T68" fmla="*/ 413 w 427"/>
                            <a:gd name="T69" fmla="*/ 110 h 424"/>
                            <a:gd name="T70" fmla="*/ 413 w 427"/>
                            <a:gd name="T71" fmla="*/ 55 h 424"/>
                            <a:gd name="T72" fmla="*/ 119 w 427"/>
                            <a:gd name="T73" fmla="*/ 245 h 424"/>
                            <a:gd name="T74" fmla="*/ 292 w 427"/>
                            <a:gd name="T75" fmla="*/ 73 h 424"/>
                            <a:gd name="T76" fmla="*/ 350 w 427"/>
                            <a:gd name="T77" fmla="*/ 132 h 424"/>
                            <a:gd name="T78" fmla="*/ 178 w 427"/>
                            <a:gd name="T79" fmla="*/ 305 h 424"/>
                            <a:gd name="T80" fmla="*/ 119 w 427"/>
                            <a:gd name="T81" fmla="*/ 245 h 424"/>
                            <a:gd name="T82" fmla="*/ 104 w 427"/>
                            <a:gd name="T83" fmla="*/ 322 h 424"/>
                            <a:gd name="T84" fmla="*/ 107 w 427"/>
                            <a:gd name="T85" fmla="*/ 268 h 424"/>
                            <a:gd name="T86" fmla="*/ 157 w 427"/>
                            <a:gd name="T87" fmla="*/ 318 h 424"/>
                            <a:gd name="T88" fmla="*/ 104 w 427"/>
                            <a:gd name="T89" fmla="*/ 322 h 424"/>
                            <a:gd name="T90" fmla="*/ 400 w 427"/>
                            <a:gd name="T91" fmla="*/ 81 h 424"/>
                            <a:gd name="T92" fmla="*/ 396 w 427"/>
                            <a:gd name="T93" fmla="*/ 91 h 424"/>
                            <a:gd name="T94" fmla="*/ 370 w 427"/>
                            <a:gd name="T95" fmla="*/ 117 h 424"/>
                            <a:gd name="T96" fmla="*/ 306 w 427"/>
                            <a:gd name="T97" fmla="*/ 54 h 424"/>
                            <a:gd name="T98" fmla="*/ 332 w 427"/>
                            <a:gd name="T99" fmla="*/ 28 h 424"/>
                            <a:gd name="T100" fmla="*/ 352 w 427"/>
                            <a:gd name="T101" fmla="*/ 28 h 424"/>
                            <a:gd name="T102" fmla="*/ 396 w 427"/>
                            <a:gd name="T103" fmla="*/ 72 h 424"/>
                            <a:gd name="T104" fmla="*/ 400 w 427"/>
                            <a:gd name="T105" fmla="*/ 81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27" h="424">
                              <a:moveTo>
                                <a:pt x="374" y="184"/>
                              </a:moveTo>
                              <a:cubicBezTo>
                                <a:pt x="368" y="184"/>
                                <a:pt x="363" y="189"/>
                                <a:pt x="363" y="196"/>
                              </a:cubicBezTo>
                              <a:cubicBezTo>
                                <a:pt x="363" y="369"/>
                                <a:pt x="363" y="369"/>
                                <a:pt x="363" y="369"/>
                              </a:cubicBezTo>
                              <a:cubicBezTo>
                                <a:pt x="363" y="386"/>
                                <a:pt x="349" y="401"/>
                                <a:pt x="331" y="401"/>
                              </a:cubicBezTo>
                              <a:cubicBezTo>
                                <a:pt x="61" y="401"/>
                                <a:pt x="61" y="401"/>
                                <a:pt x="61" y="401"/>
                              </a:cubicBezTo>
                              <a:cubicBezTo>
                                <a:pt x="53" y="401"/>
                                <a:pt x="43" y="397"/>
                                <a:pt x="36" y="391"/>
                              </a:cubicBezTo>
                              <a:cubicBezTo>
                                <a:pt x="28" y="385"/>
                                <a:pt x="23" y="377"/>
                                <a:pt x="23" y="368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23" y="89"/>
                                <a:pt x="28" y="80"/>
                                <a:pt x="36" y="72"/>
                              </a:cubicBezTo>
                              <a:cubicBezTo>
                                <a:pt x="44" y="65"/>
                                <a:pt x="53" y="61"/>
                                <a:pt x="62" y="61"/>
                              </a:cubicBezTo>
                              <a:cubicBezTo>
                                <a:pt x="207" y="61"/>
                                <a:pt x="207" y="61"/>
                                <a:pt x="207" y="61"/>
                              </a:cubicBezTo>
                              <a:cubicBezTo>
                                <a:pt x="214" y="61"/>
                                <a:pt x="219" y="56"/>
                                <a:pt x="219" y="49"/>
                              </a:cubicBezTo>
                              <a:cubicBezTo>
                                <a:pt x="219" y="42"/>
                                <a:pt x="214" y="38"/>
                                <a:pt x="207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27" y="38"/>
                                <a:pt x="0" y="64"/>
                                <a:pt x="0" y="97"/>
                              </a:cubicBezTo>
                              <a:cubicBezTo>
                                <a:pt x="0" y="368"/>
                                <a:pt x="0" y="368"/>
                                <a:pt x="0" y="368"/>
                              </a:cubicBezTo>
                              <a:cubicBezTo>
                                <a:pt x="0" y="384"/>
                                <a:pt x="7" y="399"/>
                                <a:pt x="18" y="409"/>
                              </a:cubicBezTo>
                              <a:cubicBezTo>
                                <a:pt x="29" y="419"/>
                                <a:pt x="45" y="424"/>
                                <a:pt x="62" y="424"/>
                              </a:cubicBezTo>
                              <a:cubicBezTo>
                                <a:pt x="332" y="424"/>
                                <a:pt x="332" y="424"/>
                                <a:pt x="332" y="424"/>
                              </a:cubicBezTo>
                              <a:cubicBezTo>
                                <a:pt x="348" y="424"/>
                                <a:pt x="362" y="419"/>
                                <a:pt x="372" y="409"/>
                              </a:cubicBezTo>
                              <a:cubicBezTo>
                                <a:pt x="381" y="399"/>
                                <a:pt x="386" y="385"/>
                                <a:pt x="386" y="368"/>
                              </a:cubicBezTo>
                              <a:cubicBezTo>
                                <a:pt x="386" y="196"/>
                                <a:pt x="386" y="196"/>
                                <a:pt x="386" y="196"/>
                              </a:cubicBezTo>
                              <a:cubicBezTo>
                                <a:pt x="386" y="189"/>
                                <a:pt x="381" y="184"/>
                                <a:pt x="374" y="184"/>
                              </a:cubicBezTo>
                              <a:close/>
                              <a:moveTo>
                                <a:pt x="413" y="55"/>
                              </a:moveTo>
                              <a:cubicBezTo>
                                <a:pt x="369" y="11"/>
                                <a:pt x="369" y="11"/>
                                <a:pt x="369" y="11"/>
                              </a:cubicBezTo>
                              <a:cubicBezTo>
                                <a:pt x="362" y="4"/>
                                <a:pt x="352" y="0"/>
                                <a:pt x="342" y="0"/>
                              </a:cubicBezTo>
                              <a:cubicBezTo>
                                <a:pt x="332" y="0"/>
                                <a:pt x="322" y="4"/>
                                <a:pt x="315" y="10"/>
                              </a:cubicBezTo>
                              <a:cubicBezTo>
                                <a:pt x="279" y="53"/>
                                <a:pt x="279" y="53"/>
                                <a:pt x="279" y="53"/>
                              </a:cubicBezTo>
                              <a:cubicBezTo>
                                <a:pt x="88" y="236"/>
                                <a:pt x="88" y="236"/>
                                <a:pt x="88" y="236"/>
                              </a:cubicBezTo>
                              <a:cubicBezTo>
                                <a:pt x="87" y="237"/>
                                <a:pt x="87" y="237"/>
                                <a:pt x="87" y="237"/>
                              </a:cubicBezTo>
                              <a:cubicBezTo>
                                <a:pt x="75" y="346"/>
                                <a:pt x="75" y="346"/>
                                <a:pt x="75" y="346"/>
                              </a:cubicBezTo>
                              <a:cubicBezTo>
                                <a:pt x="80" y="351"/>
                                <a:pt x="80" y="351"/>
                                <a:pt x="80" y="351"/>
                              </a:cubicBezTo>
                              <a:cubicBezTo>
                                <a:pt x="187" y="337"/>
                                <a:pt x="187" y="337"/>
                                <a:pt x="187" y="337"/>
                              </a:cubicBezTo>
                              <a:cubicBezTo>
                                <a:pt x="370" y="144"/>
                                <a:pt x="370" y="144"/>
                                <a:pt x="370" y="144"/>
                              </a:cubicBezTo>
                              <a:cubicBezTo>
                                <a:pt x="413" y="110"/>
                                <a:pt x="413" y="110"/>
                                <a:pt x="413" y="110"/>
                              </a:cubicBezTo>
                              <a:cubicBezTo>
                                <a:pt x="427" y="95"/>
                                <a:pt x="427" y="69"/>
                                <a:pt x="413" y="55"/>
                              </a:cubicBezTo>
                              <a:close/>
                              <a:moveTo>
                                <a:pt x="119" y="245"/>
                              </a:moveTo>
                              <a:cubicBezTo>
                                <a:pt x="292" y="73"/>
                                <a:pt x="292" y="73"/>
                                <a:pt x="292" y="73"/>
                              </a:cubicBezTo>
                              <a:cubicBezTo>
                                <a:pt x="350" y="132"/>
                                <a:pt x="350" y="132"/>
                                <a:pt x="350" y="132"/>
                              </a:cubicBezTo>
                              <a:cubicBezTo>
                                <a:pt x="178" y="305"/>
                                <a:pt x="178" y="305"/>
                                <a:pt x="178" y="305"/>
                              </a:cubicBezTo>
                              <a:lnTo>
                                <a:pt x="119" y="245"/>
                              </a:lnTo>
                              <a:close/>
                              <a:moveTo>
                                <a:pt x="104" y="322"/>
                              </a:moveTo>
                              <a:cubicBezTo>
                                <a:pt x="107" y="268"/>
                                <a:pt x="107" y="268"/>
                                <a:pt x="107" y="268"/>
                              </a:cubicBezTo>
                              <a:cubicBezTo>
                                <a:pt x="157" y="318"/>
                                <a:pt x="157" y="318"/>
                                <a:pt x="157" y="318"/>
                              </a:cubicBezTo>
                              <a:lnTo>
                                <a:pt x="104" y="322"/>
                              </a:lnTo>
                              <a:close/>
                              <a:moveTo>
                                <a:pt x="400" y="81"/>
                              </a:moveTo>
                              <a:cubicBezTo>
                                <a:pt x="400" y="85"/>
                                <a:pt x="398" y="89"/>
                                <a:pt x="396" y="91"/>
                              </a:cubicBezTo>
                              <a:cubicBezTo>
                                <a:pt x="370" y="117"/>
                                <a:pt x="370" y="117"/>
                                <a:pt x="370" y="117"/>
                              </a:cubicBezTo>
                              <a:cubicBezTo>
                                <a:pt x="306" y="54"/>
                                <a:pt x="306" y="54"/>
                                <a:pt x="306" y="54"/>
                              </a:cubicBezTo>
                              <a:cubicBezTo>
                                <a:pt x="332" y="28"/>
                                <a:pt x="332" y="28"/>
                                <a:pt x="332" y="28"/>
                              </a:cubicBezTo>
                              <a:cubicBezTo>
                                <a:pt x="337" y="22"/>
                                <a:pt x="346" y="22"/>
                                <a:pt x="352" y="28"/>
                              </a:cubicBezTo>
                              <a:cubicBezTo>
                                <a:pt x="396" y="72"/>
                                <a:pt x="396" y="72"/>
                                <a:pt x="396" y="72"/>
                              </a:cubicBezTo>
                              <a:cubicBezTo>
                                <a:pt x="398" y="74"/>
                                <a:pt x="400" y="78"/>
                                <a:pt x="400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7.8pt;margin-top:162.9pt;height:15.5pt;width:15.6pt;z-index:251684864;mso-width-relative:page;mso-height-relative:page;" fillcolor="#2E75B6 [2404]" filled="t" stroked="f" coordsize="427,424" o:gfxdata="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<v:path o:connectlocs="173423,85324;168323,90889;168323,171113;153484,185952;28285,185952;16693,181315;10665,170649;10665,44981;16693,33387;28749,28287;95985,28287;101550,22722;95985,17621;28749,17621;0,44981;0,170649;8346,189662;28749,196618;153948,196618;172496,189662;178988,170649;178988,90889;173423,85324;191508,25504;171105,5100;158585,0;146065,4637;129372,24577;40805,109438;40341,109902;34777,160447;37096,162766;86711,156274;171569,66775;191508,51009;191508,25504;55180,113611;135400,33851;162295,61211;82538,141435;55180,113611;48224,149318;49615,124277;72800,147463;48224,149318;185480,37561;183625,42198;171569,54255;141892,25040;153948,12984;163222,12984;183625,33387;185480,3756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2016125</wp:posOffset>
                </wp:positionV>
                <wp:extent cx="323850" cy="323850"/>
                <wp:effectExtent l="0" t="0" r="19050" b="19050"/>
                <wp:wrapNone/>
                <wp:docPr id="33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77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13.65pt;margin-top:158.75pt;height:25.5pt;width:25.5pt;z-index:251680768;v-text-anchor:middle;mso-width-relative:page;mso-height-relative:page;" fillcolor="#FFFFFF [3212]" filled="t" stroked="t" coordsize="21600,21600" o:gfxdata="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z0ZFNUAAAAKAQAADwAAAAAAAAABACAAAAA4AAAAZHJzL2Rvd25y&#10;ZXYueG1sUEsBAhQAFAAAAAgAh07iQIUex9UkAgAAUAQAAA4AAAAAAAAAAQAgAAAAOgEAAGRycy9l&#10;Mm9Eb2MueG1sUEsFBgAAAAAGAAYAWQEAANA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1926590</wp:posOffset>
                </wp:positionV>
                <wp:extent cx="1151890" cy="4184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5pt;margin-top:151.7pt;height:32.95pt;width:90.7pt;z-index:251679744;mso-width-relative:page;mso-height-relative:page;" filled="f" stroked="f" coordsize="21600,21600" o:gfxdata="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yZjej&#10;2wAAAAoBAAAPAAAAAAAAAAEAIAAAADgAAABkcnMvZG93bnJldi54bWxQSwECFAAUAAAACACHTuJA&#10;nBU7/EECAAB2BAAADgAAAAAAAAABACAAAABA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1603375</wp:posOffset>
                </wp:positionV>
                <wp:extent cx="6440805" cy="80746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93" cy="807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19.09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23.07（本科）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成都信息工程大学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数字媒体技术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2023.04～至今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沃太能源股份有限公司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2023.02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丁香园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熟练使用Vue2，Vue3，Uniapp等框架，能够独立从0到1搭建项目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熟练使用各种调试、抓包工具，能独立分析、解决和归纳问题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日常刷算法，熟练使用数组，链表，排序，树等数据结构与算法并落地到项目中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熟悉计算机网络等相关知识，前后端对接流程，熟练使用apifox，swagger，postman做接口测试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5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熟悉前端设计模式，有独立搭建前端框架和项目工程、通用组件方案制定、性能优化相关经验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after="156" w:afterLines="50" w:line="320" w:lineRule="exact"/>
                              <w:textAlignment w:val="auto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4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了解 React ，EggJs 等技术,  MySQL基本CRUD语句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PBC绩效管理系统（核心开发）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                                       2023. 04 ～ 至今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面向国内外企业用户的绩效管理系统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(ok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),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由传统的excel表收集，为明确指标和提高效率转化成员工自行制定，上级对齐审核统计结果的形式，包括绩效制定11个流程，权限管理，流程代办，指标库，人员管理，考核期管理。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TypeScript + Element-Plus + Vite + Scss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3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多种主题色配置，多语言，国际化配置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3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实现绩效制定11个流程，基于RBAC模型权限管理模块，考核期管理模块的开发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41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封装多个通用组件：动态表头，流程组件，上传组件，滑动选择组件等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日常性能定位，性能排查及性能优化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后台excel处理文件导出，支持导出百万条excel数据，浏览器不卡顿，内存不泄漏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对Web前台的性能进行优化，解决首屏加载，渲染等问题，减少白屏时间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从4s降到0.8s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126.25pt;height:635.8pt;width:507.15pt;mso-position-horizontal-relative:margin;z-index:251662336;mso-width-relative:page;mso-height-relative:page;" filled="f" stroked="f" coordsize="21600,21600" o:gfxdata="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VlGRndAAAADAEAAA8AAAAAAAAAAQAgAAAAOAAAAGRycy9kb3ducmV2LnhtbFBLAQIUABQAAAAI&#10;AIdO4kDpFuXPRAIAAHUEAAAOAAAAAAAAAAEAIAAAAEIBAABkcnMvZTJvRG9jLnhtbFBLBQYAAAAA&#10;BgAGAFkBAAD4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19.09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23.07（本科）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成都信息工程大学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数字媒体技术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2023.04～至今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沃太能源股份有限公司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前端开发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2023.02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丁香园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熟练使用Vue2，Vue3，Uniapp等框架，能够独立从0到1搭建项目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熟练使用各种调试、抓包工具，能独立分析、解决和归纳问题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日常刷算法，熟练使用数组，链表，排序，树等数据结构与算法并落地到项目中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熟悉计算机网络等相关知识，前后端对接流程，熟练使用apifox，swagger，postman做接口测试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5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熟悉前端设计模式，有独立搭建前端框架和项目工程、通用组件方案制定、性能优化相关经验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after="156" w:afterLines="50" w:line="320" w:lineRule="exact"/>
                        <w:textAlignment w:val="auto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4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了解 React ，EggJs 等技术,  MySQL基本CRUD语句</w:t>
                      </w: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PBC绩效管理系统（核心开发）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                                       2023. 04 ～ 至今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面向国内外企业用户的绩效管理系统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(ok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),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由传统的excel表收集，为明确指标和提高效率转化成员工自行制定，上级对齐审核统计结果的形式，包括绩效制定11个流程，权限管理，流程代办，指标库，人员管理，考核期管理。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TypeScript + Element-Plus + Vite + Scss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3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多种主题色配置，多语言，国际化配置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3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实现绩效制定11个流程，基于RBAC模型权限管理模块，考核期管理模块的开发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41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封装多个通用组件：动态表头，流程组件，上传组件，滑动选择组件等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日常性能定位，性能排查及性能优化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后台excel处理文件导出，支持导出百万条excel数据，浏览器不卡顿，内存不泄漏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对Web前台的性能进行优化，解决首屏加载，渲染等问题，减少白屏时间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从4s降到0.8s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1730375</wp:posOffset>
                </wp:positionV>
                <wp:extent cx="107950" cy="107950"/>
                <wp:effectExtent l="19050" t="19050" r="25400" b="254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pt;margin-top:136.25pt;height:8.5pt;width:8.5pt;z-index:251685888;v-text-anchor:middle;mso-width-relative:page;mso-height-relative:page;" fillcolor="#2E75B6 [2404]" filled="t" stroked="t" coordsize="21600,21600" o:gfxdata="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GNmLnLWAAAACAEAAA8AAAAAAAAAAQAgAAAAOAAAAGRycy9kb3ducmV2LnhtbFBLAQIUABQA&#10;AAAIAIdO4kDDNQXChwIAABoFAAAOAAAAAAAAAAEAIAAAADsBAABkcnMvZTJvRG9jLnhtbFBLBQYA&#10;AAAABgAGAFkBAAA0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1259205</wp:posOffset>
                </wp:positionV>
                <wp:extent cx="252095" cy="19812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198359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48" h="352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9.75pt;margin-top:99.15pt;height:15.6pt;width:19.85pt;z-index:251682816;mso-width-relative:page;mso-height-relative:page;" fillcolor="#2E75B6 [2404]" filled="t" stroked="f" coordsize="448,352" o:gfxdata="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" path="m345,162c233,204,233,204,233,204c230,205,227,205,224,205c221,205,218,205,215,204c103,162,103,162,103,162c100,235,100,235,100,235c98,267,155,294,224,294c293,294,350,267,348,235l345,162xm448,88c448,85,446,82,443,81c226,0,226,0,226,0c225,0,225,0,224,0c223,0,223,0,222,0c5,81,5,81,5,81c2,82,0,85,0,88c0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>
                <v:path o:connectlocs="194062,91290;131062,114958;126000,115521;120937,114958;57937,91290;56250,132427;126000,165674;195750,132427;194062,91290;252000,49589;249187,45645;127125,0;126000,0;124875,0;2812,45645;0,49589;2812,53534;38812,67058;28125,109886;21375,123974;27562,138062;21375,193850;21937,197231;24750,198359;45562,198359;48375,197231;48937,193850;42750,138062;48937,123974;42187,109886;53437,72130;124875,99179;126000,99179;127125,99179;249187,53534;252000,4958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1192530</wp:posOffset>
                </wp:positionV>
                <wp:extent cx="323215" cy="323850"/>
                <wp:effectExtent l="0" t="0" r="19685" b="19050"/>
                <wp:wrapNone/>
                <wp:docPr id="31" name="椭圆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5pt;margin-top:93.9pt;height:25.5pt;width:25.45pt;z-index:251664384;v-text-anchor:middle;mso-width-relative:page;mso-height-relative:page;" fillcolor="#FFFFFF [3212]" filled="t" stroked="t" coordsize="21600,21600" o:gfxdata="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r0j/L1QAAAAoBAAAPAAAAAAAAAAEAIAAAADgAAABkcnMvZG93bnJl&#10;di54bWxQSwECFAAUAAAACACHTuJAYzOS7CMCAABPBAAADgAAAAAAAAABACAAAAA6AQAAZHJzL2Uy&#10;b0RvYy54bWxQSwUGAAAAAAYABgBZAQAAzw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1339215</wp:posOffset>
                </wp:positionV>
                <wp:extent cx="5471795" cy="0"/>
                <wp:effectExtent l="0" t="0" r="15240" b="1905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6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4pt;margin-top:105.45pt;height:0pt;width:430.85pt;z-index:251663360;mso-width-relative:page;mso-height-relative:page;" filled="f" stroked="t" coordsize="21600,21600" o:gfxdata="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nnt+j1wAA&#10;AAwBAAAPAAAAAAAAAAEAIAAAADgAAABkcnMvZG93bnJldi54bWxQSwECFAAUAAAACACHTuJAGn/e&#10;yQkCAAD3AwAADgAAAAAAAAABACAAAAA8AQAAZHJzL2Uyb0RvYy54bWxQSwUGAAAAAAYABgBZAQAA&#10;twUAAAAA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1146810</wp:posOffset>
                </wp:positionV>
                <wp:extent cx="1151890" cy="41910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5pt;margin-top:90.3pt;height:33pt;width:90.7pt;z-index:251665408;mso-width-relative:page;mso-height-relative:page;" filled="f" stroked="f" coordsize="21600,21600" o:gfxdata="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C3s5XLWAAAACgEA&#10;AA8AAAAAAAAAAQAgAAAAOAAAAGRycy9kb3ducmV2LnhtbFBLAQIUABQAAAAIAIdO4kBKf6CwPwIA&#10;AHQEAAAOAAAAAAAAAAEAIAAAADs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5750560</wp:posOffset>
                </wp:positionV>
                <wp:extent cx="5471795" cy="0"/>
                <wp:effectExtent l="0" t="9525" r="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7pt;margin-top:452.8pt;height:0pt;width:430.85pt;z-index:251692032;mso-width-relative:page;mso-height-relative:page;" filled="f" stroked="t" coordsize="21600,21600" o:gfxdata="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2RV6NYAAAAM&#10;AQAADwAAAAAAAAABACAAAAA4AAAAZHJzL2Rvd25yZXYueG1sUEsBAhQAFAAAAAgAh07iQFVjqK4I&#10;AgAA9QMAAA4AAAAAAAAAAQAgAAAAOwEAAGRycy9lMm9Eb2MueG1sUEsFBgAAAAAGAAYAWQEAALUF&#10;AAAAAA==&#10;">
                <v:fill on="f" focussize="0,0"/>
                <v:stroke weight="1.5pt" color="#BFBFBF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5541010</wp:posOffset>
                </wp:positionV>
                <wp:extent cx="323850" cy="323850"/>
                <wp:effectExtent l="0" t="0" r="19050" b="19050"/>
                <wp:wrapNone/>
                <wp:docPr id="51" name="椭圆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96" cy="3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4pt;margin-top:436.3pt;height:25.5pt;width:25.5pt;z-index:251668480;v-text-anchor:middle;mso-width-relative:page;mso-height-relative:page;" fillcolor="#FFFFFF [3212]" filled="t" stroked="t" coordsize="21600,21600" o:gfxdata="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xmNwp1QAAAAoBAAAPAAAAAAAAAAEAIAAAADgAAABkcnMvZG93bnJl&#10;di54bWxQSwECFAAUAAAACACHTuJApyVgZCMCAABPBAAADgAAAAAAAAABACAAAAA6AQAAZHJzL2Uy&#10;b0RvYy54bWxQSwUGAAAAAAYABgBZAQAAzwUAAAAA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5621655</wp:posOffset>
                </wp:positionV>
                <wp:extent cx="193675" cy="179705"/>
                <wp:effectExtent l="0" t="0" r="0" b="0"/>
                <wp:wrapNone/>
                <wp:docPr id="52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3474" cy="180000"/>
                        </a:xfrm>
                        <a:custGeom>
                          <a:avLst/>
                          <a:gdLst>
                            <a:gd name="T0" fmla="*/ 3209 w 3500"/>
                            <a:gd name="T1" fmla="*/ 2376 h 3267"/>
                            <a:gd name="T2" fmla="*/ 292 w 3500"/>
                            <a:gd name="T3" fmla="*/ 2376 h 3267"/>
                            <a:gd name="T4" fmla="*/ 0 w 3500"/>
                            <a:gd name="T5" fmla="*/ 2079 h 3267"/>
                            <a:gd name="T6" fmla="*/ 0 w 3500"/>
                            <a:gd name="T7" fmla="*/ 297 h 3267"/>
                            <a:gd name="T8" fmla="*/ 292 w 3500"/>
                            <a:gd name="T9" fmla="*/ 0 h 3267"/>
                            <a:gd name="T10" fmla="*/ 3209 w 3500"/>
                            <a:gd name="T11" fmla="*/ 0 h 3267"/>
                            <a:gd name="T12" fmla="*/ 3500 w 3500"/>
                            <a:gd name="T13" fmla="*/ 297 h 3267"/>
                            <a:gd name="T14" fmla="*/ 3500 w 3500"/>
                            <a:gd name="T15" fmla="*/ 2079 h 3267"/>
                            <a:gd name="T16" fmla="*/ 3209 w 3500"/>
                            <a:gd name="T17" fmla="*/ 2376 h 3267"/>
                            <a:gd name="T18" fmla="*/ 3209 w 3500"/>
                            <a:gd name="T19" fmla="*/ 594 h 3267"/>
                            <a:gd name="T20" fmla="*/ 2917 w 3500"/>
                            <a:gd name="T21" fmla="*/ 297 h 3267"/>
                            <a:gd name="T22" fmla="*/ 584 w 3500"/>
                            <a:gd name="T23" fmla="*/ 297 h 3267"/>
                            <a:gd name="T24" fmla="*/ 292 w 3500"/>
                            <a:gd name="T25" fmla="*/ 594 h 3267"/>
                            <a:gd name="T26" fmla="*/ 292 w 3500"/>
                            <a:gd name="T27" fmla="*/ 1782 h 3267"/>
                            <a:gd name="T28" fmla="*/ 584 w 3500"/>
                            <a:gd name="T29" fmla="*/ 2079 h 3267"/>
                            <a:gd name="T30" fmla="*/ 2917 w 3500"/>
                            <a:gd name="T31" fmla="*/ 2079 h 3267"/>
                            <a:gd name="T32" fmla="*/ 3209 w 3500"/>
                            <a:gd name="T33" fmla="*/ 1782 h 3267"/>
                            <a:gd name="T34" fmla="*/ 3209 w 3500"/>
                            <a:gd name="T35" fmla="*/ 594 h 3267"/>
                            <a:gd name="T36" fmla="*/ 1167 w 3500"/>
                            <a:gd name="T37" fmla="*/ 2673 h 3267"/>
                            <a:gd name="T38" fmla="*/ 2334 w 3500"/>
                            <a:gd name="T39" fmla="*/ 2673 h 3267"/>
                            <a:gd name="T40" fmla="*/ 2334 w 3500"/>
                            <a:gd name="T41" fmla="*/ 2969 h 3267"/>
                            <a:gd name="T42" fmla="*/ 2917 w 3500"/>
                            <a:gd name="T43" fmla="*/ 2969 h 3267"/>
                            <a:gd name="T44" fmla="*/ 2917 w 3500"/>
                            <a:gd name="T45" fmla="*/ 3267 h 3267"/>
                            <a:gd name="T46" fmla="*/ 584 w 3500"/>
                            <a:gd name="T47" fmla="*/ 3267 h 3267"/>
                            <a:gd name="T48" fmla="*/ 584 w 3500"/>
                            <a:gd name="T49" fmla="*/ 2969 h 3267"/>
                            <a:gd name="T50" fmla="*/ 1167 w 3500"/>
                            <a:gd name="T51" fmla="*/ 2969 h 3267"/>
                            <a:gd name="T52" fmla="*/ 1167 w 3500"/>
                            <a:gd name="T53" fmla="*/ 2673 h 3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3500" h="3267">
                              <a:moveTo>
                                <a:pt x="3209" y="2376"/>
                              </a:moveTo>
                              <a:cubicBezTo>
                                <a:pt x="292" y="2376"/>
                                <a:pt x="292" y="2376"/>
                                <a:pt x="292" y="2376"/>
                              </a:cubicBezTo>
                              <a:cubicBezTo>
                                <a:pt x="131" y="2376"/>
                                <a:pt x="0" y="2243"/>
                                <a:pt x="0" y="2079"/>
                              </a:cubicBezTo>
                              <a:cubicBezTo>
                                <a:pt x="0" y="297"/>
                                <a:pt x="0" y="297"/>
                                <a:pt x="0" y="297"/>
                              </a:cubicBezTo>
                              <a:cubicBezTo>
                                <a:pt x="0" y="133"/>
                                <a:pt x="131" y="0"/>
                                <a:pt x="292" y="0"/>
                              </a:cubicBezTo>
                              <a:cubicBezTo>
                                <a:pt x="3209" y="0"/>
                                <a:pt x="3209" y="0"/>
                                <a:pt x="3209" y="0"/>
                              </a:cubicBezTo>
                              <a:cubicBezTo>
                                <a:pt x="3370" y="0"/>
                                <a:pt x="3500" y="133"/>
                                <a:pt x="3500" y="297"/>
                              </a:cubicBezTo>
                              <a:cubicBezTo>
                                <a:pt x="3500" y="2079"/>
                                <a:pt x="3500" y="2079"/>
                                <a:pt x="3500" y="2079"/>
                              </a:cubicBezTo>
                              <a:cubicBezTo>
                                <a:pt x="3500" y="2243"/>
                                <a:pt x="3370" y="2376"/>
                                <a:pt x="3209" y="2376"/>
                              </a:cubicBezTo>
                              <a:close/>
                              <a:moveTo>
                                <a:pt x="3209" y="594"/>
                              </a:moveTo>
                              <a:cubicBezTo>
                                <a:pt x="3209" y="430"/>
                                <a:pt x="3078" y="297"/>
                                <a:pt x="2917" y="297"/>
                              </a:cubicBezTo>
                              <a:cubicBezTo>
                                <a:pt x="584" y="297"/>
                                <a:pt x="584" y="297"/>
                                <a:pt x="584" y="297"/>
                              </a:cubicBezTo>
                              <a:cubicBezTo>
                                <a:pt x="423" y="297"/>
                                <a:pt x="292" y="430"/>
                                <a:pt x="292" y="594"/>
                              </a:cubicBezTo>
                              <a:cubicBezTo>
                                <a:pt x="292" y="1782"/>
                                <a:pt x="292" y="1782"/>
                                <a:pt x="292" y="1782"/>
                              </a:cubicBezTo>
                              <a:cubicBezTo>
                                <a:pt x="292" y="1945"/>
                                <a:pt x="423" y="2079"/>
                                <a:pt x="584" y="2079"/>
                              </a:cubicBezTo>
                              <a:cubicBezTo>
                                <a:pt x="2917" y="2079"/>
                                <a:pt x="2917" y="2079"/>
                                <a:pt x="2917" y="2079"/>
                              </a:cubicBezTo>
                              <a:cubicBezTo>
                                <a:pt x="3078" y="2079"/>
                                <a:pt x="3209" y="1945"/>
                                <a:pt x="3209" y="1782"/>
                              </a:cubicBezTo>
                              <a:cubicBezTo>
                                <a:pt x="3209" y="594"/>
                                <a:pt x="3209" y="594"/>
                                <a:pt x="3209" y="594"/>
                              </a:cubicBezTo>
                              <a:close/>
                              <a:moveTo>
                                <a:pt x="1167" y="2673"/>
                              </a:moveTo>
                              <a:cubicBezTo>
                                <a:pt x="2334" y="2673"/>
                                <a:pt x="2334" y="2673"/>
                                <a:pt x="2334" y="2673"/>
                              </a:cubicBezTo>
                              <a:cubicBezTo>
                                <a:pt x="2334" y="2969"/>
                                <a:pt x="2334" y="2969"/>
                                <a:pt x="2334" y="2969"/>
                              </a:cubicBezTo>
                              <a:cubicBezTo>
                                <a:pt x="2917" y="2969"/>
                                <a:pt x="2917" y="2969"/>
                                <a:pt x="2917" y="2969"/>
                              </a:cubicBezTo>
                              <a:cubicBezTo>
                                <a:pt x="2917" y="3267"/>
                                <a:pt x="2917" y="3267"/>
                                <a:pt x="2917" y="3267"/>
                              </a:cubicBezTo>
                              <a:cubicBezTo>
                                <a:pt x="584" y="3267"/>
                                <a:pt x="584" y="3267"/>
                                <a:pt x="584" y="3267"/>
                              </a:cubicBezTo>
                              <a:cubicBezTo>
                                <a:pt x="584" y="2969"/>
                                <a:pt x="584" y="2969"/>
                                <a:pt x="584" y="2969"/>
                              </a:cubicBezTo>
                              <a:cubicBezTo>
                                <a:pt x="1167" y="2969"/>
                                <a:pt x="1167" y="2969"/>
                                <a:pt x="1167" y="2969"/>
                              </a:cubicBezTo>
                              <a:lnTo>
                                <a:pt x="1167" y="26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-7.6pt;margin-top:442.65pt;height:14.15pt;width:15.25pt;z-index:251669504;mso-width-relative:page;mso-height-relative:page;" fillcolor="#2E75B6 [2404]" filled="t" stroked="f" coordsize="3500,3267" o:gfxdata="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WAAAAZHJzL1BL&#10;AQIUABQAAAAIAIdO4kCNEfnL2gAAAAoBAAAPAAAAAAAAAAEAIAAAADgAAABkcnMvZG93bnJldi54&#10;bWxQSwECFAAUAAAACACHTuJAy09scx0GAADXGwAADgAAAAAAAAABACAAAAA/AQAAZHJzL2Uyb0Rv&#10;Yy54bWxQSwUGAAAAAAYABgBZAQAAzgkAAAAA&#10;" path="m3209,2376c292,2376,292,2376,292,2376c131,2376,0,2243,0,2079c0,297,0,297,0,297c0,133,131,0,292,0c3209,0,3209,0,3209,0c3370,0,3500,133,3500,297c3500,2079,3500,2079,3500,2079c3500,2243,3370,2376,3209,2376xm3209,594c3209,430,3078,297,2917,297c584,297,584,297,584,297c423,297,292,430,292,594c292,1782,292,1782,292,1782c292,1945,423,2079,584,2079c2917,2079,2917,2079,2917,2079c3078,2079,3209,1945,3209,1782c3209,594,3209,594,3209,594xm1167,2673c2334,2673,2334,2673,2334,2673c2334,2969,2334,2969,2334,2969c2917,2969,2917,2969,2917,2969c2917,3267,2917,3267,2917,3267c584,3267,584,3267,584,3267c584,2969,584,2969,584,2969c1167,2969,1167,2969,1167,2969l1167,2673xe">
                <v:path o:connectlocs="177388,130909;16141,130909;0,114545;0,16363;16141,0;177388,0;193474,16363;193474,114545;177388,130909;177388,32727;161246,16363;32282,16363;16141,32727;16141,98181;32282,114545;161246,114545;177388,98181;177388,32727;64509,147272;129019,147272;129019,163581;161246,163581;161246,180000;32282,180000;32282,163581;64509,163581;64509,147272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6142990</wp:posOffset>
                </wp:positionV>
                <wp:extent cx="107950" cy="107950"/>
                <wp:effectExtent l="19050" t="19050" r="254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5pt;margin-top:483.7pt;height:8.5pt;width:8.5pt;z-index:251687936;v-text-anchor:middle;mso-width-relative:page;mso-height-relative:page;" fillcolor="#2E75B6 [2404]" filled="t" stroked="t" coordsize="21600,21600" o:gfxdata="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ET3XstgAAAAJAQAADwAAAAAAAAABACAAAAA4AAAAZHJzL2Rvd25yZXYueG1sUEsBAhQA&#10;FAAAAAgAh07iQIcpc3uHAgAAGgUAAA4AAAAAAAAAAQAgAAAAPQEAAGRycy9lMm9Eb2MueG1sUEsF&#10;BgAAAAAGAAYAWQEAADYGAAAAAA=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42545</wp:posOffset>
                </wp:positionV>
                <wp:extent cx="119380" cy="119380"/>
                <wp:effectExtent l="0" t="0" r="0" b="0"/>
                <wp:wrapNone/>
                <wp:docPr id="18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0.45pt;margin-top:3.35pt;height:9.4pt;width:9.4pt;z-index:251673600;mso-width-relative:page;mso-height-relative:page;" fillcolor="#FFFFFF" filled="t" stroked="f" coordsize="4545,4545" o:gfxdata="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FgAAAGRycy9Q&#10;SwECFAAUAAAACACHTuJAS7TnytYAAAAIAQAADwAAAAAAAAABACAAAAA4AAAAZHJzL2Rvd25yZXYu&#10;eG1sUEsBAhQAFAAAAAgAh07iQOZTqhVaBAAAVg0AAA4AAAAAAAAAAQAgAAAAOwEAAGRycy9lMm9E&#10;b2MueG1sUEsFBgAAAAAGAAYAWQEAAAcI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50037,69342;34198,41710;34907,15260;7748,18438;35853,83526;100941,111631;104119,84498;77669,85181;50037,69342;50037,69342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326390</wp:posOffset>
                </wp:positionV>
                <wp:extent cx="215900" cy="215265"/>
                <wp:effectExtent l="0" t="0" r="12700" b="13335"/>
                <wp:wrapNone/>
                <wp:docPr id="190" name="椭圆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75pt;margin-top:25.7pt;height:16.95pt;width:17pt;z-index:251674624;v-text-anchor:middle;mso-width-relative:page;mso-height-relative:page;" fillcolor="#2E75B6 [2404]" filled="t" stroked="t" coordsize="21600,21600" o:gfxdata="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pu4599cAAAAJAQAADwAAAAAAAAABACAAAAA4AAAAZHJzL2Rvd25yZXYueG1s&#10;UEsBAhQAFAAAAAgAh07iQATEhE0cAgAAcwQAAA4AAAAAAAAAAQAgAAAAPAEAAGRycy9lMm9Eb2Mu&#10;eG1sUEsFBgAAAAAGAAYAWQEAAMoFAAAAAA=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374015</wp:posOffset>
                </wp:positionV>
                <wp:extent cx="161925" cy="132080"/>
                <wp:effectExtent l="0" t="0" r="9525" b="1270"/>
                <wp:wrapNone/>
                <wp:docPr id="141" name="Freeform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32080"/>
                        </a:xfrm>
                        <a:custGeom>
                          <a:avLst/>
                          <a:gdLst>
                            <a:gd name="T0" fmla="*/ 292 w 486"/>
                            <a:gd name="T1" fmla="*/ 198 h 396"/>
                            <a:gd name="T2" fmla="*/ 275 w 486"/>
                            <a:gd name="T3" fmla="*/ 215 h 396"/>
                            <a:gd name="T4" fmla="*/ 292 w 486"/>
                            <a:gd name="T5" fmla="*/ 231 h 396"/>
                            <a:gd name="T6" fmla="*/ 314 w 486"/>
                            <a:gd name="T7" fmla="*/ 215 h 396"/>
                            <a:gd name="T8" fmla="*/ 292 w 486"/>
                            <a:gd name="T9" fmla="*/ 198 h 396"/>
                            <a:gd name="T10" fmla="*/ 236 w 486"/>
                            <a:gd name="T11" fmla="*/ 116 h 396"/>
                            <a:gd name="T12" fmla="*/ 258 w 486"/>
                            <a:gd name="T13" fmla="*/ 94 h 396"/>
                            <a:gd name="T14" fmla="*/ 236 w 486"/>
                            <a:gd name="T15" fmla="*/ 73 h 396"/>
                            <a:gd name="T16" fmla="*/ 211 w 486"/>
                            <a:gd name="T17" fmla="*/ 94 h 396"/>
                            <a:gd name="T18" fmla="*/ 236 w 486"/>
                            <a:gd name="T19" fmla="*/ 116 h 396"/>
                            <a:gd name="T20" fmla="*/ 172 w 486"/>
                            <a:gd name="T21" fmla="*/ 293 h 396"/>
                            <a:gd name="T22" fmla="*/ 112 w 486"/>
                            <a:gd name="T23" fmla="*/ 283 h 396"/>
                            <a:gd name="T24" fmla="*/ 51 w 486"/>
                            <a:gd name="T25" fmla="*/ 314 h 396"/>
                            <a:gd name="T26" fmla="*/ 69 w 486"/>
                            <a:gd name="T27" fmla="*/ 262 h 396"/>
                            <a:gd name="T28" fmla="*/ 0 w 486"/>
                            <a:gd name="T29" fmla="*/ 146 h 396"/>
                            <a:gd name="T30" fmla="*/ 172 w 486"/>
                            <a:gd name="T31" fmla="*/ 0 h 396"/>
                            <a:gd name="T32" fmla="*/ 346 w 486"/>
                            <a:gd name="T33" fmla="*/ 120 h 396"/>
                            <a:gd name="T34" fmla="*/ 329 w 486"/>
                            <a:gd name="T35" fmla="*/ 119 h 396"/>
                            <a:gd name="T36" fmla="*/ 183 w 486"/>
                            <a:gd name="T37" fmla="*/ 255 h 396"/>
                            <a:gd name="T38" fmla="*/ 188 w 486"/>
                            <a:gd name="T39" fmla="*/ 292 h 396"/>
                            <a:gd name="T40" fmla="*/ 172 w 486"/>
                            <a:gd name="T41" fmla="*/ 293 h 396"/>
                            <a:gd name="T42" fmla="*/ 426 w 486"/>
                            <a:gd name="T43" fmla="*/ 352 h 396"/>
                            <a:gd name="T44" fmla="*/ 438 w 486"/>
                            <a:gd name="T45" fmla="*/ 396 h 396"/>
                            <a:gd name="T46" fmla="*/ 392 w 486"/>
                            <a:gd name="T47" fmla="*/ 370 h 396"/>
                            <a:gd name="T48" fmla="*/ 340 w 486"/>
                            <a:gd name="T49" fmla="*/ 379 h 396"/>
                            <a:gd name="T50" fmla="*/ 194 w 486"/>
                            <a:gd name="T51" fmla="*/ 254 h 396"/>
                            <a:gd name="T52" fmla="*/ 340 w 486"/>
                            <a:gd name="T53" fmla="*/ 128 h 396"/>
                            <a:gd name="T54" fmla="*/ 486 w 486"/>
                            <a:gd name="T55" fmla="*/ 254 h 396"/>
                            <a:gd name="T56" fmla="*/ 426 w 486"/>
                            <a:gd name="T57" fmla="*/ 352 h 396"/>
                            <a:gd name="T58" fmla="*/ 116 w 486"/>
                            <a:gd name="T59" fmla="*/ 73 h 396"/>
                            <a:gd name="T60" fmla="*/ 90 w 486"/>
                            <a:gd name="T61" fmla="*/ 94 h 396"/>
                            <a:gd name="T62" fmla="*/ 116 w 486"/>
                            <a:gd name="T63" fmla="*/ 116 h 396"/>
                            <a:gd name="T64" fmla="*/ 138 w 486"/>
                            <a:gd name="T65" fmla="*/ 94 h 396"/>
                            <a:gd name="T66" fmla="*/ 116 w 486"/>
                            <a:gd name="T67" fmla="*/ 73 h 396"/>
                            <a:gd name="T68" fmla="*/ 388 w 486"/>
                            <a:gd name="T69" fmla="*/ 198 h 396"/>
                            <a:gd name="T70" fmla="*/ 371 w 486"/>
                            <a:gd name="T71" fmla="*/ 215 h 396"/>
                            <a:gd name="T72" fmla="*/ 388 w 486"/>
                            <a:gd name="T73" fmla="*/ 231 h 396"/>
                            <a:gd name="T74" fmla="*/ 409 w 486"/>
                            <a:gd name="T75" fmla="*/ 215 h 396"/>
                            <a:gd name="T76" fmla="*/ 388 w 486"/>
                            <a:gd name="T77" fmla="*/ 198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86" h="396">
                              <a:moveTo>
                                <a:pt x="292" y="198"/>
                              </a:moveTo>
                              <a:cubicBezTo>
                                <a:pt x="284" y="198"/>
                                <a:pt x="275" y="206"/>
                                <a:pt x="275" y="215"/>
                              </a:cubicBezTo>
                              <a:cubicBezTo>
                                <a:pt x="275" y="223"/>
                                <a:pt x="284" y="231"/>
                                <a:pt x="292" y="231"/>
                              </a:cubicBezTo>
                              <a:cubicBezTo>
                                <a:pt x="305" y="231"/>
                                <a:pt x="314" y="223"/>
                                <a:pt x="314" y="215"/>
                              </a:cubicBezTo>
                              <a:cubicBezTo>
                                <a:pt x="314" y="206"/>
                                <a:pt x="305" y="198"/>
                                <a:pt x="292" y="198"/>
                              </a:cubicBezTo>
                              <a:moveTo>
                                <a:pt x="236" y="116"/>
                              </a:moveTo>
                              <a:cubicBezTo>
                                <a:pt x="250" y="116"/>
                                <a:pt x="258" y="107"/>
                                <a:pt x="258" y="94"/>
                              </a:cubicBezTo>
                              <a:cubicBezTo>
                                <a:pt x="258" y="81"/>
                                <a:pt x="250" y="73"/>
                                <a:pt x="236" y="73"/>
                              </a:cubicBezTo>
                              <a:cubicBezTo>
                                <a:pt x="224" y="73"/>
                                <a:pt x="211" y="81"/>
                                <a:pt x="211" y="94"/>
                              </a:cubicBezTo>
                              <a:cubicBezTo>
                                <a:pt x="211" y="107"/>
                                <a:pt x="224" y="116"/>
                                <a:pt x="236" y="116"/>
                              </a:cubicBezTo>
                              <a:moveTo>
                                <a:pt x="172" y="293"/>
                              </a:moveTo>
                              <a:cubicBezTo>
                                <a:pt x="150" y="293"/>
                                <a:pt x="134" y="289"/>
                                <a:pt x="112" y="283"/>
                              </a:cubicBezTo>
                              <a:cubicBezTo>
                                <a:pt x="51" y="314"/>
                                <a:pt x="51" y="314"/>
                                <a:pt x="51" y="314"/>
                              </a:cubicBezTo>
                              <a:cubicBezTo>
                                <a:pt x="69" y="262"/>
                                <a:pt x="69" y="262"/>
                                <a:pt x="69" y="262"/>
                              </a:cubicBezTo>
                              <a:cubicBezTo>
                                <a:pt x="25" y="231"/>
                                <a:pt x="0" y="193"/>
                                <a:pt x="0" y="146"/>
                              </a:cubicBezTo>
                              <a:cubicBezTo>
                                <a:pt x="0" y="63"/>
                                <a:pt x="78" y="0"/>
                                <a:pt x="172" y="0"/>
                              </a:cubicBezTo>
                              <a:cubicBezTo>
                                <a:pt x="256" y="0"/>
                                <a:pt x="331" y="50"/>
                                <a:pt x="346" y="120"/>
                              </a:cubicBezTo>
                              <a:cubicBezTo>
                                <a:pt x="340" y="119"/>
                                <a:pt x="334" y="119"/>
                                <a:pt x="329" y="119"/>
                              </a:cubicBezTo>
                              <a:cubicBezTo>
                                <a:pt x="247" y="119"/>
                                <a:pt x="183" y="181"/>
                                <a:pt x="183" y="255"/>
                              </a:cubicBezTo>
                              <a:cubicBezTo>
                                <a:pt x="183" y="268"/>
                                <a:pt x="185" y="280"/>
                                <a:pt x="188" y="292"/>
                              </a:cubicBezTo>
                              <a:cubicBezTo>
                                <a:pt x="183" y="293"/>
                                <a:pt x="177" y="293"/>
                                <a:pt x="172" y="293"/>
                              </a:cubicBezTo>
                              <a:moveTo>
                                <a:pt x="426" y="352"/>
                              </a:moveTo>
                              <a:cubicBezTo>
                                <a:pt x="438" y="396"/>
                                <a:pt x="438" y="396"/>
                                <a:pt x="438" y="396"/>
                              </a:cubicBezTo>
                              <a:cubicBezTo>
                                <a:pt x="392" y="370"/>
                                <a:pt x="392" y="370"/>
                                <a:pt x="392" y="370"/>
                              </a:cubicBezTo>
                              <a:cubicBezTo>
                                <a:pt x="374" y="373"/>
                                <a:pt x="357" y="379"/>
                                <a:pt x="340" y="379"/>
                              </a:cubicBezTo>
                              <a:cubicBezTo>
                                <a:pt x="258" y="379"/>
                                <a:pt x="194" y="323"/>
                                <a:pt x="194" y="254"/>
                              </a:cubicBezTo>
                              <a:cubicBezTo>
                                <a:pt x="194" y="184"/>
                                <a:pt x="258" y="128"/>
                                <a:pt x="340" y="128"/>
                              </a:cubicBezTo>
                              <a:cubicBezTo>
                                <a:pt x="417" y="128"/>
                                <a:pt x="486" y="184"/>
                                <a:pt x="486" y="254"/>
                              </a:cubicBezTo>
                              <a:cubicBezTo>
                                <a:pt x="486" y="293"/>
                                <a:pt x="460" y="327"/>
                                <a:pt x="426" y="352"/>
                              </a:cubicBezTo>
                              <a:moveTo>
                                <a:pt x="116" y="73"/>
                              </a:moveTo>
                              <a:cubicBezTo>
                                <a:pt x="103" y="73"/>
                                <a:pt x="90" y="81"/>
                                <a:pt x="90" y="94"/>
                              </a:cubicBezTo>
                              <a:cubicBezTo>
                                <a:pt x="90" y="107"/>
                                <a:pt x="103" y="116"/>
                                <a:pt x="116" y="116"/>
                              </a:cubicBezTo>
                              <a:cubicBezTo>
                                <a:pt x="128" y="116"/>
                                <a:pt x="138" y="107"/>
                                <a:pt x="138" y="94"/>
                              </a:cubicBezTo>
                              <a:cubicBezTo>
                                <a:pt x="138" y="81"/>
                                <a:pt x="128" y="73"/>
                                <a:pt x="116" y="73"/>
                              </a:cubicBezTo>
                              <a:moveTo>
                                <a:pt x="388" y="198"/>
                              </a:moveTo>
                              <a:cubicBezTo>
                                <a:pt x="379" y="198"/>
                                <a:pt x="371" y="206"/>
                                <a:pt x="371" y="215"/>
                              </a:cubicBezTo>
                              <a:cubicBezTo>
                                <a:pt x="371" y="223"/>
                                <a:pt x="379" y="231"/>
                                <a:pt x="388" y="231"/>
                              </a:cubicBezTo>
                              <a:cubicBezTo>
                                <a:pt x="400" y="231"/>
                                <a:pt x="409" y="223"/>
                                <a:pt x="409" y="215"/>
                              </a:cubicBezTo>
                              <a:cubicBezTo>
                                <a:pt x="409" y="206"/>
                                <a:pt x="400" y="198"/>
                                <a:pt x="388" y="19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5" o:spid="_x0000_s1026" o:spt="100" style="position:absolute;left:0pt;margin-left:378.75pt;margin-top:29.45pt;height:10.4pt;width:12.75pt;z-index:251681792;mso-width-relative:page;mso-height-relative:page;" fillcolor="#FFFFFF [3212]" filled="t" stroked="f" coordsize="486,396" o:gfxdata="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BYAAABkcnMvUEsBAhQAFAAAAAgAh07iQBcOjQTXAAAACQEAAA8AAAAAAAAAAQAgAAAAOAAAAGRy&#10;cy9kb3ducmV2LnhtbFBLAQIUABQAAAAIAIdO4kAcPc7kLAgAAMEkAAAOAAAAAAAAAAEAIAAAADwB&#10;AABkcnMvZTJvRG9jLnhtbFBLBQYAAAAABgAGAFkBAADaCwAAAAA=&#10;" path="m292,198c284,198,275,206,275,215c275,223,284,231,292,231c305,231,314,223,314,215c314,206,305,198,292,198m236,116c250,116,258,107,258,94c258,81,250,73,236,73c224,73,211,81,211,94c211,107,224,116,236,116m172,293c150,293,134,289,112,283c51,314,51,314,51,314c69,262,69,262,69,262c25,231,0,193,0,146c0,63,78,0,172,0c256,0,331,50,346,120c340,119,334,119,329,119c247,119,183,181,183,255c183,268,185,280,188,292c183,293,177,293,172,293m426,352c438,396,438,396,438,396c392,370,392,370,392,370c374,373,357,379,340,379c258,379,194,323,194,254c194,184,258,128,340,128c417,128,486,184,486,254c486,293,460,327,426,352m116,73c103,73,90,81,90,94c90,107,103,116,116,116c128,116,138,107,138,94c138,81,128,73,116,73m388,198c379,198,371,206,371,215c371,223,379,231,388,231c400,231,409,223,409,215c409,206,400,198,388,198e">
                <v:path o:connectlocs="97288,66040;91624,71710;97288,77046;104618,71710;97288,66040;78630,38690;85960,31352;78630,24348;70300,31352;78630,38690;57306,97725;37316,94390;16992,104730;22989,87386;0,48696;57306,0;115279,40024;109615,39690;60971,85051;62637,97392;57306,97725;141934,117404;145932,132080;130606,123408;113280,126409;64636,84717;113280,42692;161925,84717;141934,117404;38648,24348;29986,31352;38648,38690;45978,31352;38648,24348;129273,66040;123609,71710;129273,77046;136270,71710;129273,6604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753110</wp:posOffset>
                </wp:positionV>
                <wp:extent cx="119380" cy="95250"/>
                <wp:effectExtent l="0" t="0" r="0" b="0"/>
                <wp:wrapNone/>
                <wp:docPr id="19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9.8pt;margin-top:59.3pt;height:7.5pt;width:9.4pt;z-index:251676672;mso-width-relative:page;mso-height-relative:page;" fillcolor="#FFFFFF" filled="t" stroked="f" coordsize="5035,4028" o:gfxdata="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FgAAAGRycy9QSwECFAAUAAAACACHTuJA4PhfRdoAAAALAQAA&#10;DwAAAAAAAAABACAAAAA4AAAAZHJzL2Rvd25yZXYueG1sUEsBAhQAFAAAAAgAh07iQKA9xxqtBAAA&#10;WhIAAA4AAAAAAAAAAQAgAAAAPwEAAGRycy9lMm9Eb2MueG1sUEsFBgAAAAAGAAYAWQEAAF4IAAAA&#10;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07430,0;11926,0;0,11894;0,83331;11926,95250;107430,95250;119380,83331;119380,11894;107430,0;107430,23812;59678,53584;11926,23812;11926,11894;59678,41665;107430,11894;107430,23812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699770</wp:posOffset>
                </wp:positionV>
                <wp:extent cx="215900" cy="215265"/>
                <wp:effectExtent l="0" t="0" r="12700" b="13335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2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95pt;margin-top:55.1pt;height:16.95pt;width:17pt;z-index:251675648;v-text-anchor:middle;mso-width-relative:page;mso-height-relative:page;" fillcolor="#2E75B6 [2404]" filled="t" stroked="t" coordsize="21600,21600" o:gfxdata="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DL6K27YAAAACwEAAA8AAAAAAAAAAQAgAAAAOAAAAGRycy9kb3ducmV2Lnht&#10;bFBLAQIUABQAAAAIAIdO4kAhWNpVHAIAAHEEAAAOAAAAAAAAAAEAIAAAAD0BAABkcnMvZTJvRG9j&#10;LnhtbFBLBQYAAAAABgAGAFkBAADLBQAAAAA=&#10;">
                <v:fill on="t" focussize="0,0"/>
                <v:stroke weight="1pt" color="#2E75B6 [24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hint="default" w:ascii="微软雅黑" w:hAnsi="微软雅黑" w:eastAsia="微软雅黑"/>
          <w:lang w:val="en-US"/>
        </w:rPr>
        <w:t xml:space="preserve"> </w:t>
      </w:r>
      <w:r>
        <w:rPr>
          <w:rFonts w:ascii="微软雅黑" w:hAnsi="微软雅黑" w:eastAsia="微软雅黑"/>
        </w:rPr>
        <w:br w:type="page"/>
      </w:r>
      <w:bookmarkEnd w:id="0"/>
      <w:r>
        <w:rPr>
          <w:rFonts w:hint="default" w:ascii="微软雅黑" w:hAnsi="微软雅黑" w:eastAsia="微软雅黑"/>
          <w:lang w:val="en-US"/>
        </w:rPr>
        <w:t xml:space="preserve"> 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93345</wp:posOffset>
                </wp:positionV>
                <wp:extent cx="6440805" cy="9309735"/>
                <wp:effectExtent l="0" t="0" r="0" b="0"/>
                <wp:wrapNone/>
                <wp:docPr id="453" name="文本框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930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丁香播咖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instrText xml:space="preserve"> HYPERLINK "https://live.dxy.cn/front/live-square/square-pc/index"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https://live.dxy.cn/front/live-square/square-pc/index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 xml:space="preserve">              2022.07 ～ 2023.2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面向C端和B端的项目，医院和医生端线上直播，用户端直播观看，回放，打赏等。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Vue2 + iView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(PC) + Vant(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 + webpack + ES6 + scss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参与IM即时通讯直播间聊天室相关界面开发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3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参与直播视频回放功能模块开发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4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参与奖励机制相关的功能模块开发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2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针对部分冗余组件进行拆分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7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多轨道弹幕功能的实现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7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封装大文件上传组件，大文件处理分片上传，断点续传等，正常网络下，300M的文件上传时间由20s减少为8s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  <w:t>沃太在线PC端 + H5移动端（负责人）+ 多个后台                           2023.04 ～ 至今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移动端：面向企业内部员工的大论坛系统，结合论坛，课程中心，图书馆，购物商城，咖啡厅，ChatGPT聊天等几大模块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端：nuxtjs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移动端：Vue3+uniapp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+Typescript+Vantui+Scss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 vue2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+ElementUI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5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从0-1搭建移动端系统，负责项目的基础构建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6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负责项目论坛模块，咖啡厅模块，ChatGPT模块页面等逻辑交互页面开发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8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接入ChatGpt， Ai聊天，可进行简历分析，支持翻译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官方，日常，技术，幽默，商务，法律</w:t>
                            </w:r>
                            <w:r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>等多种模式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8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项目整体开发完成后一直负责项目的迭代更新，根据公司后期的不同业务场景定制开发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0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移动端论坛信息列表采用虚拟列表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/>
                                <w:color w:val="333333"/>
                                <w:position w:val="2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9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针对不同的设备实现适配，H5端和App端都能正常运行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after="156" w:afterLines="50"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position w:val="2"/>
                              </w:rPr>
                              <w:drawing>
                                <wp:inline distT="0" distB="0" distL="0" distR="0">
                                  <wp:extent cx="60325" cy="60325"/>
                                  <wp:effectExtent l="0" t="0" r="0" b="0"/>
                                  <wp:docPr id="19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 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3" cy="60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33333"/>
                                <w:position w:val="2"/>
                                <w:lang w:val="en-US" w:eastAsia="zh-CN"/>
                              </w:rPr>
                              <w:t xml:space="preserve"> 统一了移动端的开发模版，形成了移动端最佳实战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2E75B6" w:themeColor="accent1" w:themeShade="BF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7.35pt;height:733.05pt;width:507.15pt;mso-position-horizontal-relative:margin;z-index:251678720;mso-width-relative:page;mso-height-relative:page;" filled="f" stroked="f" coordsize="21600,21600" o:gfxdata="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W&#10;GHJr2gAAAAsBAAAPAAAAAAAAAAEAIAAAADgAAABkcnMvZG93bnJldi54bWxQSwECFAAUAAAACACH&#10;TuJARj6nekUCAAB5BAAADgAAAAAAAAABACAAAAA/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丁香播咖</w:t>
                      </w:r>
                      <w:r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instrText xml:space="preserve"> HYPERLINK "https://live.dxy.cn/front/live-square/square-pc/index" </w:instrTex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https://live.dxy.cn/front/live-square/square-pc/index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 xml:space="preserve">              2022.07 ～ 2023.2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面向C端和B端的项目，医院和医生端线上直播，用户端直播观看，回放，打赏等。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Vue2 + iView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(PC) + Vant(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 + webpack + ES6 + scss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参与IM即时通讯直播间聊天室相关界面开发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3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参与直播视频回放功能模块开发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4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参与奖励机制相关的功能模块开发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2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针对部分冗余组件进行拆分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7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多轨道弹幕功能的实现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7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封装大文件上传组件，大文件处理分片上传，断点续传等，正常网络下，300M的文件上传时间由20s减少为8s</w:t>
                      </w: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  <w:t>沃太在线PC端 + H5移动端（负责人）+ 多个后台                           2023.04 ～ 至今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移动端：面向企业内部员工的大论坛系统，结合论坛，课程中心，图书馆，购物商城，咖啡厅，ChatGPT聊天等几大模块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端：nuxtjs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移动端：Vue3+uniapp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+Typescript+Vantui+Scss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 vue2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+ElementUI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5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从0-1搭建移动端系统，负责项目的基础构建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6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负责项目论坛模块，咖啡厅模块，ChatGPT模块页面等逻辑交互页面开发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8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接入ChatGpt， Ai聊天，可进行简历分析，支持翻译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官方，日常，技术，幽默，商务，法律</w:t>
                      </w:r>
                      <w:r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>等多种模式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8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项目整体开发完成后一直负责项目的迭代更新，根据公司后期的不同业务场景定制开发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技术难点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0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移动端论坛信息列表采用虚拟列表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/>
                          <w:color w:val="333333"/>
                          <w:position w:val="2"/>
                          <w:lang w:val="en-US" w:eastAsia="zh-CN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9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针对不同的设备实现适配，H5端和App端都能正常运行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after="156" w:afterLines="50"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/>
                        </w:rPr>
                      </w:pPr>
                      <w:r>
                        <w:rPr>
                          <w:color w:val="333333"/>
                          <w:position w:val="2"/>
                        </w:rPr>
                        <w:drawing>
                          <wp:inline distT="0" distB="0" distL="0" distR="0">
                            <wp:extent cx="60325" cy="60325"/>
                            <wp:effectExtent l="0" t="0" r="0" b="0"/>
                            <wp:docPr id="19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 2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3" cy="60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33333"/>
                          <w:position w:val="2"/>
                          <w:lang w:val="en-US" w:eastAsia="zh-CN"/>
                        </w:rPr>
                        <w:t xml:space="preserve"> 统一了移动端的开发模版，形成了移动端最佳实战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2E75B6" w:themeColor="accent1" w:themeShade="BF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-1341755</wp:posOffset>
                </wp:positionV>
                <wp:extent cx="0" cy="10753725"/>
                <wp:effectExtent l="0" t="0" r="19050" b="2857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105.65pt;height:846.75pt;width:0pt;z-index:251677696;mso-width-relative:page;mso-height-relative:page;" filled="f" stroked="t" coordsize="21600,21600" o:gfxdata="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FSRsi1gAAAAcBAAAPAAAAAAAAAAEA&#10;IAAAADgAAABkcnMvZG93bnJldi54bWxQSwECFAAUAAAACACHTuJA7sAoKfsBAADZAwAADgAAAAAA&#10;AAABACAAAAA7AQAAZHJzL2Uyb0RvYy54bWxQSwUGAAAAAAYABgBZAQAAq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20955</wp:posOffset>
                </wp:positionV>
                <wp:extent cx="107950" cy="107950"/>
                <wp:effectExtent l="19050" t="19050" r="25400" b="2540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pt;margin-top:1.65pt;height:8.5pt;width:8.5pt;z-index:251688960;v-text-anchor:middle;mso-width-relative:page;mso-height-relative:page;" fillcolor="#2E75B6 [2404]" filled="t" stroked="t" coordsize="21600,21600" o:gfxdata="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L+iJjnUAAAABQEAAA8AAAAAAAAAAQAgAAAAOAAAAGRycy9kb3ducmV2LnhtbFBLAQIUABQAAAAI&#10;AIdO4kCFg4k9hgIAABoFAAAOAAAAAAAAAAEAIAAAADkBAABkcnMvZTJvRG9jLnhtbFBLBQYAAAAA&#10;BgAGAFkBAAAx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104140</wp:posOffset>
                </wp:positionV>
                <wp:extent cx="107950" cy="107950"/>
                <wp:effectExtent l="19050" t="19050" r="25400" b="254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3pt;margin-top:8.2pt;height:8.5pt;width:8.5pt;rotation:11796480f;z-index:251689984;v-text-anchor:middle;mso-width-relative:page;mso-height-relative:page;" fillcolor="#2E75B6 [2404]" filled="t" stroked="t" coordsize="21600,21600" o:gfxdata="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3i+fO1gAAAAcBAAAPAAAAAAAAAAEAIAAAADgAAABkcnMvZG93bnJldi54bWxQSwEC&#10;FAAUAAAACACHTuJA7PxT+IsCAAApBQAADgAAAAAAAAABACAAAAA7AQAAZHJzL2Uyb0RvYy54bWxQ&#10;SwUGAAAAAAYABgBZAQAAOA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331"/>
        </w:tabs>
        <w:bidi w:val="0"/>
        <w:jc w:val="left"/>
        <w:rPr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72A46"/>
    <w:multiLevelType w:val="singleLevel"/>
    <w:tmpl w:val="FD472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C0314"/>
    <w:rsid w:val="000017C7"/>
    <w:rsid w:val="000329F9"/>
    <w:rsid w:val="000873F5"/>
    <w:rsid w:val="000877E4"/>
    <w:rsid w:val="000C093F"/>
    <w:rsid w:val="00110C8A"/>
    <w:rsid w:val="00182584"/>
    <w:rsid w:val="001B60C0"/>
    <w:rsid w:val="001D0B41"/>
    <w:rsid w:val="002078D9"/>
    <w:rsid w:val="00232F53"/>
    <w:rsid w:val="002370B0"/>
    <w:rsid w:val="00267FB2"/>
    <w:rsid w:val="00292939"/>
    <w:rsid w:val="002A4909"/>
    <w:rsid w:val="002C152F"/>
    <w:rsid w:val="002C395D"/>
    <w:rsid w:val="00304A44"/>
    <w:rsid w:val="00307DDF"/>
    <w:rsid w:val="00312819"/>
    <w:rsid w:val="003440C5"/>
    <w:rsid w:val="00366FA1"/>
    <w:rsid w:val="00383789"/>
    <w:rsid w:val="00385100"/>
    <w:rsid w:val="00393A50"/>
    <w:rsid w:val="003E6596"/>
    <w:rsid w:val="003F0ADA"/>
    <w:rsid w:val="0046232A"/>
    <w:rsid w:val="00470F07"/>
    <w:rsid w:val="004B319B"/>
    <w:rsid w:val="004E5592"/>
    <w:rsid w:val="00506F7D"/>
    <w:rsid w:val="00541FFD"/>
    <w:rsid w:val="005469B7"/>
    <w:rsid w:val="00553DEB"/>
    <w:rsid w:val="00575933"/>
    <w:rsid w:val="005B26D9"/>
    <w:rsid w:val="00682B4D"/>
    <w:rsid w:val="006B52C0"/>
    <w:rsid w:val="006D619F"/>
    <w:rsid w:val="00706689"/>
    <w:rsid w:val="00743DD1"/>
    <w:rsid w:val="00747B51"/>
    <w:rsid w:val="007D21D8"/>
    <w:rsid w:val="00854493"/>
    <w:rsid w:val="008727FA"/>
    <w:rsid w:val="0087775F"/>
    <w:rsid w:val="0087788C"/>
    <w:rsid w:val="008B5EAE"/>
    <w:rsid w:val="008C77CC"/>
    <w:rsid w:val="008E5362"/>
    <w:rsid w:val="00903AD1"/>
    <w:rsid w:val="009475C5"/>
    <w:rsid w:val="009603EE"/>
    <w:rsid w:val="009F71C9"/>
    <w:rsid w:val="00A022B3"/>
    <w:rsid w:val="00AD5178"/>
    <w:rsid w:val="00AF67A8"/>
    <w:rsid w:val="00B86201"/>
    <w:rsid w:val="00BC5C83"/>
    <w:rsid w:val="00C86F26"/>
    <w:rsid w:val="00C94E5C"/>
    <w:rsid w:val="00D479A7"/>
    <w:rsid w:val="00D62CEF"/>
    <w:rsid w:val="00DE5914"/>
    <w:rsid w:val="00DF3562"/>
    <w:rsid w:val="00E21F5D"/>
    <w:rsid w:val="00E249C5"/>
    <w:rsid w:val="00E40EE0"/>
    <w:rsid w:val="00E57E34"/>
    <w:rsid w:val="00EE1525"/>
    <w:rsid w:val="00F01632"/>
    <w:rsid w:val="00F03F84"/>
    <w:rsid w:val="00F07C46"/>
    <w:rsid w:val="00F72CD2"/>
    <w:rsid w:val="097F9643"/>
    <w:rsid w:val="0F3ECDEB"/>
    <w:rsid w:val="0F7F8D56"/>
    <w:rsid w:val="143A1EB3"/>
    <w:rsid w:val="17CBE8B2"/>
    <w:rsid w:val="1BBFEDE4"/>
    <w:rsid w:val="1CBD8F7C"/>
    <w:rsid w:val="1EC6FC5C"/>
    <w:rsid w:val="1FBF3351"/>
    <w:rsid w:val="1FE3082A"/>
    <w:rsid w:val="1FF79E00"/>
    <w:rsid w:val="26BFE105"/>
    <w:rsid w:val="27F267E2"/>
    <w:rsid w:val="2CC7DE5E"/>
    <w:rsid w:val="2DBF69F4"/>
    <w:rsid w:val="2DDF2F44"/>
    <w:rsid w:val="2F7D1408"/>
    <w:rsid w:val="2FBEDB7D"/>
    <w:rsid w:val="2FE7FB4B"/>
    <w:rsid w:val="337B643E"/>
    <w:rsid w:val="36FFE614"/>
    <w:rsid w:val="37B790B4"/>
    <w:rsid w:val="37BEF84B"/>
    <w:rsid w:val="37DE7860"/>
    <w:rsid w:val="37DFC659"/>
    <w:rsid w:val="3BEF4164"/>
    <w:rsid w:val="3C7DF5A5"/>
    <w:rsid w:val="3CFFC022"/>
    <w:rsid w:val="3CFFDF41"/>
    <w:rsid w:val="3E7DF22C"/>
    <w:rsid w:val="3EBB61D2"/>
    <w:rsid w:val="3EEA4CC9"/>
    <w:rsid w:val="3EEE6113"/>
    <w:rsid w:val="3EFB93EE"/>
    <w:rsid w:val="3EFFFFC6"/>
    <w:rsid w:val="3F374103"/>
    <w:rsid w:val="3F7C0314"/>
    <w:rsid w:val="3FD30F6B"/>
    <w:rsid w:val="3FEB24B5"/>
    <w:rsid w:val="3FF529DB"/>
    <w:rsid w:val="3FFBCE5C"/>
    <w:rsid w:val="3FFD39DA"/>
    <w:rsid w:val="46FFF0DD"/>
    <w:rsid w:val="4BBF3CD7"/>
    <w:rsid w:val="4DD53FF1"/>
    <w:rsid w:val="4E27CF14"/>
    <w:rsid w:val="4EFFED3D"/>
    <w:rsid w:val="4F7CAC7D"/>
    <w:rsid w:val="4F7FB279"/>
    <w:rsid w:val="4FAF3738"/>
    <w:rsid w:val="4FBCEF72"/>
    <w:rsid w:val="4FF4D1F4"/>
    <w:rsid w:val="4FFB5E71"/>
    <w:rsid w:val="55F58D13"/>
    <w:rsid w:val="56AFEA57"/>
    <w:rsid w:val="577781C7"/>
    <w:rsid w:val="577A9B59"/>
    <w:rsid w:val="57DF94B2"/>
    <w:rsid w:val="58A959AC"/>
    <w:rsid w:val="5A2FF46D"/>
    <w:rsid w:val="5A7791F4"/>
    <w:rsid w:val="5AD7D80D"/>
    <w:rsid w:val="5BB27E71"/>
    <w:rsid w:val="5BBB73F3"/>
    <w:rsid w:val="5D6FC49D"/>
    <w:rsid w:val="5DAF1D40"/>
    <w:rsid w:val="5EEB0F0D"/>
    <w:rsid w:val="5EFE0AB6"/>
    <w:rsid w:val="5F7F7F10"/>
    <w:rsid w:val="5FAF6944"/>
    <w:rsid w:val="5FBFA352"/>
    <w:rsid w:val="5FDB80FC"/>
    <w:rsid w:val="5FEFCBD9"/>
    <w:rsid w:val="5FF7D012"/>
    <w:rsid w:val="5FFA8606"/>
    <w:rsid w:val="5FFE37C4"/>
    <w:rsid w:val="5FFFAC52"/>
    <w:rsid w:val="636A0883"/>
    <w:rsid w:val="67BF4F0F"/>
    <w:rsid w:val="67DAD588"/>
    <w:rsid w:val="67DE7F8E"/>
    <w:rsid w:val="67E2149F"/>
    <w:rsid w:val="67F5871F"/>
    <w:rsid w:val="67F65DC5"/>
    <w:rsid w:val="6B6CDBA2"/>
    <w:rsid w:val="6BDE1670"/>
    <w:rsid w:val="6BED6A4F"/>
    <w:rsid w:val="6BF660AA"/>
    <w:rsid w:val="6BFACDF0"/>
    <w:rsid w:val="6BFFDDC6"/>
    <w:rsid w:val="6DEFA1ED"/>
    <w:rsid w:val="6F5F46F0"/>
    <w:rsid w:val="6F75F6F4"/>
    <w:rsid w:val="6F979072"/>
    <w:rsid w:val="6FBBCFD6"/>
    <w:rsid w:val="6FEFFB9A"/>
    <w:rsid w:val="6FF3D74E"/>
    <w:rsid w:val="6FF9FAEB"/>
    <w:rsid w:val="7039C5F5"/>
    <w:rsid w:val="70BF336C"/>
    <w:rsid w:val="71BF2C0C"/>
    <w:rsid w:val="71F5863E"/>
    <w:rsid w:val="73647189"/>
    <w:rsid w:val="73B7F69B"/>
    <w:rsid w:val="73FF8355"/>
    <w:rsid w:val="73FFFA75"/>
    <w:rsid w:val="75DB3094"/>
    <w:rsid w:val="75FFA906"/>
    <w:rsid w:val="76F3BAFC"/>
    <w:rsid w:val="776B2A1F"/>
    <w:rsid w:val="778EA1E2"/>
    <w:rsid w:val="77991F56"/>
    <w:rsid w:val="77BFE1FB"/>
    <w:rsid w:val="77D7A8A6"/>
    <w:rsid w:val="77FB364B"/>
    <w:rsid w:val="77FF8B0A"/>
    <w:rsid w:val="7877B54B"/>
    <w:rsid w:val="78782EC0"/>
    <w:rsid w:val="788BBA08"/>
    <w:rsid w:val="78FB7900"/>
    <w:rsid w:val="79478059"/>
    <w:rsid w:val="7A79DB2B"/>
    <w:rsid w:val="7ABD253B"/>
    <w:rsid w:val="7AE407BE"/>
    <w:rsid w:val="7AFDEC28"/>
    <w:rsid w:val="7B376964"/>
    <w:rsid w:val="7B51C94B"/>
    <w:rsid w:val="7B760BDB"/>
    <w:rsid w:val="7B7D5951"/>
    <w:rsid w:val="7B7DFB66"/>
    <w:rsid w:val="7B7E8514"/>
    <w:rsid w:val="7B7FEE23"/>
    <w:rsid w:val="7BBF061F"/>
    <w:rsid w:val="7BD90DED"/>
    <w:rsid w:val="7BDFDEB5"/>
    <w:rsid w:val="7BEF29C9"/>
    <w:rsid w:val="7BF62350"/>
    <w:rsid w:val="7BF6387A"/>
    <w:rsid w:val="7BF7D3E1"/>
    <w:rsid w:val="7BFB09C5"/>
    <w:rsid w:val="7BFD4828"/>
    <w:rsid w:val="7BFD97F5"/>
    <w:rsid w:val="7BFE7613"/>
    <w:rsid w:val="7BFF6FC2"/>
    <w:rsid w:val="7BFF8489"/>
    <w:rsid w:val="7BFFAE70"/>
    <w:rsid w:val="7C7B659C"/>
    <w:rsid w:val="7C7D3EED"/>
    <w:rsid w:val="7C93EF30"/>
    <w:rsid w:val="7CF7BBA1"/>
    <w:rsid w:val="7D1746E0"/>
    <w:rsid w:val="7D6F8EE0"/>
    <w:rsid w:val="7DA72488"/>
    <w:rsid w:val="7DB28A46"/>
    <w:rsid w:val="7DFF95CE"/>
    <w:rsid w:val="7E3F96FE"/>
    <w:rsid w:val="7E7FAAA5"/>
    <w:rsid w:val="7EDD73FA"/>
    <w:rsid w:val="7EF16B53"/>
    <w:rsid w:val="7EFF57C8"/>
    <w:rsid w:val="7F6980D1"/>
    <w:rsid w:val="7F8BD9D0"/>
    <w:rsid w:val="7F8FBB33"/>
    <w:rsid w:val="7F9FCD62"/>
    <w:rsid w:val="7F9FDE20"/>
    <w:rsid w:val="7FAF1A95"/>
    <w:rsid w:val="7FBE11CA"/>
    <w:rsid w:val="7FCD2B37"/>
    <w:rsid w:val="7FCE4C74"/>
    <w:rsid w:val="7FDE90FB"/>
    <w:rsid w:val="7FDFE73D"/>
    <w:rsid w:val="7FED4ED4"/>
    <w:rsid w:val="7FEE6E06"/>
    <w:rsid w:val="7FF3FABF"/>
    <w:rsid w:val="7FF5FADA"/>
    <w:rsid w:val="7FF78B2D"/>
    <w:rsid w:val="7FF78CE5"/>
    <w:rsid w:val="7FFAEF56"/>
    <w:rsid w:val="7FFB83A6"/>
    <w:rsid w:val="7FFD6589"/>
    <w:rsid w:val="7FFF2B89"/>
    <w:rsid w:val="7FFFEA67"/>
    <w:rsid w:val="7FFFF05F"/>
    <w:rsid w:val="87E9DA7A"/>
    <w:rsid w:val="8BFFA2D2"/>
    <w:rsid w:val="8F3E4C69"/>
    <w:rsid w:val="8F7BA4F0"/>
    <w:rsid w:val="8FF5D0CA"/>
    <w:rsid w:val="9AAF0E11"/>
    <w:rsid w:val="9BFFA2F5"/>
    <w:rsid w:val="9E39B896"/>
    <w:rsid w:val="9FEF8C43"/>
    <w:rsid w:val="9FFDEADE"/>
    <w:rsid w:val="A4ED12A7"/>
    <w:rsid w:val="A71F136A"/>
    <w:rsid w:val="AD4FF9C3"/>
    <w:rsid w:val="ADFFD375"/>
    <w:rsid w:val="AE2F82E5"/>
    <w:rsid w:val="AFD7C8BF"/>
    <w:rsid w:val="AFFB536F"/>
    <w:rsid w:val="AFFFAED3"/>
    <w:rsid w:val="B3BF8288"/>
    <w:rsid w:val="B3ED0704"/>
    <w:rsid w:val="B7E7D3AB"/>
    <w:rsid w:val="B7F3F5ED"/>
    <w:rsid w:val="B97F06CD"/>
    <w:rsid w:val="B9BF2C42"/>
    <w:rsid w:val="BBAAA135"/>
    <w:rsid w:val="BBB3E319"/>
    <w:rsid w:val="BBEF696E"/>
    <w:rsid w:val="BDAFEDF2"/>
    <w:rsid w:val="BDDF1DF8"/>
    <w:rsid w:val="BDFDF574"/>
    <w:rsid w:val="BE7DA9D7"/>
    <w:rsid w:val="BEBD75A1"/>
    <w:rsid w:val="BEEFB33A"/>
    <w:rsid w:val="BEFF1157"/>
    <w:rsid w:val="BF7DFD29"/>
    <w:rsid w:val="BFAFBA0D"/>
    <w:rsid w:val="BFD94162"/>
    <w:rsid w:val="BFEB0D4E"/>
    <w:rsid w:val="BFF7D748"/>
    <w:rsid w:val="BFFF8BD2"/>
    <w:rsid w:val="C5D4BEB6"/>
    <w:rsid w:val="C6BF5DE1"/>
    <w:rsid w:val="CBDEB57A"/>
    <w:rsid w:val="CD73DDC1"/>
    <w:rsid w:val="CEF10759"/>
    <w:rsid w:val="CF1F43DD"/>
    <w:rsid w:val="CF9BB1A5"/>
    <w:rsid w:val="CFFEED66"/>
    <w:rsid w:val="CFFF14BA"/>
    <w:rsid w:val="D4BF0344"/>
    <w:rsid w:val="D4EF154E"/>
    <w:rsid w:val="D76EE18C"/>
    <w:rsid w:val="DA5740BB"/>
    <w:rsid w:val="DAF73872"/>
    <w:rsid w:val="DB7CD93B"/>
    <w:rsid w:val="DBBFF2F9"/>
    <w:rsid w:val="DCFB1ABA"/>
    <w:rsid w:val="DDB74D81"/>
    <w:rsid w:val="DE3C70AD"/>
    <w:rsid w:val="DE6BB1F7"/>
    <w:rsid w:val="DE6E82DD"/>
    <w:rsid w:val="DE7B5468"/>
    <w:rsid w:val="DE7F5050"/>
    <w:rsid w:val="DEF783DE"/>
    <w:rsid w:val="DF5B756F"/>
    <w:rsid w:val="DF5DD15B"/>
    <w:rsid w:val="DF9B0E4C"/>
    <w:rsid w:val="DFDB2A7D"/>
    <w:rsid w:val="DFF21C3C"/>
    <w:rsid w:val="DFF59980"/>
    <w:rsid w:val="DFFD88DD"/>
    <w:rsid w:val="DFFF206D"/>
    <w:rsid w:val="DFFF2E03"/>
    <w:rsid w:val="E376203A"/>
    <w:rsid w:val="E37F3014"/>
    <w:rsid w:val="E3FB98D1"/>
    <w:rsid w:val="E4FF3BB1"/>
    <w:rsid w:val="E59BE903"/>
    <w:rsid w:val="E5F7F633"/>
    <w:rsid w:val="E63BDD0E"/>
    <w:rsid w:val="E6ED8BB0"/>
    <w:rsid w:val="E72DA0FE"/>
    <w:rsid w:val="E7EEB631"/>
    <w:rsid w:val="EADF5233"/>
    <w:rsid w:val="EB5B0FD3"/>
    <w:rsid w:val="EBD31C47"/>
    <w:rsid w:val="EBD365ED"/>
    <w:rsid w:val="EDB751A4"/>
    <w:rsid w:val="EDC3BC03"/>
    <w:rsid w:val="EDCF53C2"/>
    <w:rsid w:val="EDFF6FE0"/>
    <w:rsid w:val="EEABF01B"/>
    <w:rsid w:val="EEFB2E1E"/>
    <w:rsid w:val="EEFF3CD9"/>
    <w:rsid w:val="EEFF5AB0"/>
    <w:rsid w:val="EF59CD78"/>
    <w:rsid w:val="EF77FEC7"/>
    <w:rsid w:val="EFAD35BC"/>
    <w:rsid w:val="EFCDFE61"/>
    <w:rsid w:val="EFF567C9"/>
    <w:rsid w:val="EFF9E8D4"/>
    <w:rsid w:val="EFFBBFEF"/>
    <w:rsid w:val="EFFE45BA"/>
    <w:rsid w:val="EFFF5038"/>
    <w:rsid w:val="EFFFF382"/>
    <w:rsid w:val="F2FF09BD"/>
    <w:rsid w:val="F3A9C783"/>
    <w:rsid w:val="F3AB72B8"/>
    <w:rsid w:val="F3DDCEFA"/>
    <w:rsid w:val="F3FBB128"/>
    <w:rsid w:val="F3FDAF7E"/>
    <w:rsid w:val="F4FE5466"/>
    <w:rsid w:val="F5C635DA"/>
    <w:rsid w:val="F5F9878F"/>
    <w:rsid w:val="F5FEB89E"/>
    <w:rsid w:val="F6FB18E1"/>
    <w:rsid w:val="F6FD1D07"/>
    <w:rsid w:val="F75A07EF"/>
    <w:rsid w:val="F77687E1"/>
    <w:rsid w:val="F7DEBA04"/>
    <w:rsid w:val="F7DEF653"/>
    <w:rsid w:val="F7FA73D9"/>
    <w:rsid w:val="F97AEAAF"/>
    <w:rsid w:val="F9BD6DFC"/>
    <w:rsid w:val="F9F40CA0"/>
    <w:rsid w:val="F9FE4D6F"/>
    <w:rsid w:val="FACFC180"/>
    <w:rsid w:val="FAF67DEE"/>
    <w:rsid w:val="FB4DE22D"/>
    <w:rsid w:val="FB73EEC1"/>
    <w:rsid w:val="FBB72978"/>
    <w:rsid w:val="FBBE1D97"/>
    <w:rsid w:val="FBBF4740"/>
    <w:rsid w:val="FBEF5E82"/>
    <w:rsid w:val="FBEF93E4"/>
    <w:rsid w:val="FBFF06F9"/>
    <w:rsid w:val="FCBBA005"/>
    <w:rsid w:val="FCFEF831"/>
    <w:rsid w:val="FD76993E"/>
    <w:rsid w:val="FD772C4E"/>
    <w:rsid w:val="FDAB1B6D"/>
    <w:rsid w:val="FDB583D7"/>
    <w:rsid w:val="FDEB132D"/>
    <w:rsid w:val="FDF30700"/>
    <w:rsid w:val="FDF7F5EC"/>
    <w:rsid w:val="FDFB9B22"/>
    <w:rsid w:val="FDFE2A92"/>
    <w:rsid w:val="FDFF54B7"/>
    <w:rsid w:val="FDFF6485"/>
    <w:rsid w:val="FE377CC2"/>
    <w:rsid w:val="FE7F744D"/>
    <w:rsid w:val="FE9F112D"/>
    <w:rsid w:val="FEDF3434"/>
    <w:rsid w:val="FEDFF1F0"/>
    <w:rsid w:val="FEFF17CC"/>
    <w:rsid w:val="FF358E00"/>
    <w:rsid w:val="FF37B003"/>
    <w:rsid w:val="FF3E0A43"/>
    <w:rsid w:val="FF5DBEF4"/>
    <w:rsid w:val="FF6C98D1"/>
    <w:rsid w:val="FF774740"/>
    <w:rsid w:val="FF7977BC"/>
    <w:rsid w:val="FF7FC8FB"/>
    <w:rsid w:val="FF8E2F52"/>
    <w:rsid w:val="FF9FC95B"/>
    <w:rsid w:val="FFAFFBEA"/>
    <w:rsid w:val="FFB70BF4"/>
    <w:rsid w:val="FFBC57FC"/>
    <w:rsid w:val="FFCF4A50"/>
    <w:rsid w:val="FFD74D15"/>
    <w:rsid w:val="FFE79B21"/>
    <w:rsid w:val="FFE97FF8"/>
    <w:rsid w:val="FFEDBB44"/>
    <w:rsid w:val="FFEFB870"/>
    <w:rsid w:val="FFEFF43C"/>
    <w:rsid w:val="FFF31138"/>
    <w:rsid w:val="FFF3D71E"/>
    <w:rsid w:val="FFF53507"/>
    <w:rsid w:val="FFF5C3D5"/>
    <w:rsid w:val="FFF66A87"/>
    <w:rsid w:val="FFFD4E69"/>
    <w:rsid w:val="FFFDF018"/>
    <w:rsid w:val="FFFE2CEE"/>
    <w:rsid w:val="FFFF1EDE"/>
    <w:rsid w:val="FFFFB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tangytin/Library/Containers/com.kingsoft.wpsoffice.mac/Data/.kingsoft/office6/templates/download/b75c9c56-9c97-4a8b-9c05-e01e9f37bff5/&#27714;&#32844;&#31616;&#21382;&#20004;&#39029;&#31616;&#27905;&#39118;&#2668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求职简历两页简洁风格.docx</Template>
  <Pages>2</Pages>
  <Words>0</Words>
  <Characters>0</Characters>
  <Lines>1</Lines>
  <Paragraphs>1</Paragraphs>
  <TotalTime>3</TotalTime>
  <ScaleCrop>false</ScaleCrop>
  <LinksUpToDate>false</LinksUpToDate>
  <CharactersWithSpaces>7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2023-12-13T11:48:00Z</dcterms:created>
  <dc:creator>筛惺淖破乘</dc:creator>
  <cp:lastModifiedBy>WPS_1702105068</cp:lastModifiedBy>
  <dcterms:modified xsi:type="dcterms:W3CDTF">2023-12-24T23:00:04Z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1.0_wC8IDsjPIHG53++TMxEjmjjN1LacI81r6MgBpxXoBDfifTXBsPGU4GaTJROCI/DGno8yBXE5/LH4ESMJZXpd9A==</vt:lpwstr>
  </property>
  <property fmtid="{D5CDD505-2E9C-101B-9397-08002B2CF9AE}" pid="3" name="KSOProductBuildVer">
    <vt:lpwstr>2052-6.4.0.8550</vt:lpwstr>
  </property>
  <property fmtid="{D5CDD505-2E9C-101B-9397-08002B2CF9AE}" pid="4" name="ICV">
    <vt:lpwstr>4078FBBD7DCD18515FB77265469E4DBB_43</vt:lpwstr>
  </property>
  <property fmtid="{D5CDD505-2E9C-101B-9397-08002B2CF9AE}" pid="5" name="KSOTemplateUUID">
    <vt:lpwstr>v1.0_mb_yRphHKCTjBTW8MBz77PkAA==</vt:lpwstr>
  </property>
</Properties>
</file>